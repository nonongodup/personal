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1799" w:tblpY="57"/>
        <w:tblW w:w="74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7463"/>
      </w:tblGrid>
      <w:tr w:rsidR="00661102" w:rsidRPr="00661102" w14:paraId="4335A5EF" w14:textId="77777777" w:rsidTr="00661102">
        <w:trPr>
          <w:trHeight w:val="253"/>
        </w:trPr>
        <w:sdt>
          <w:sdtPr>
            <w:rPr>
              <w:sz w:val="32"/>
              <w:szCs w:val="32"/>
            </w:rPr>
            <w:alias w:val="Author"/>
            <w:id w:val="93044407"/>
            <w:placeholder>
              <w:docPart w:val="C92301CCE168174BACA98D587B73C356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7463" w:type="dxa"/>
                <w:tcMar>
                  <w:bottom w:w="0" w:type="dxa"/>
                </w:tcMar>
                <w:vAlign w:val="center"/>
              </w:tcPr>
              <w:p w14:paraId="263465E4" w14:textId="77777777" w:rsidR="00661102" w:rsidRPr="00661102" w:rsidRDefault="00661102" w:rsidP="00661102">
                <w:pPr>
                  <w:pStyle w:val="YourName"/>
                  <w:rPr>
                    <w:sz w:val="28"/>
                    <w:szCs w:val="28"/>
                  </w:rPr>
                </w:pPr>
                <w:r w:rsidRPr="00661102">
                  <w:rPr>
                    <w:sz w:val="32"/>
                    <w:szCs w:val="32"/>
                  </w:rPr>
                  <w:t>Pema LAMA</w:t>
                </w:r>
              </w:p>
            </w:tc>
          </w:sdtContent>
        </w:sdt>
      </w:tr>
      <w:tr w:rsidR="00661102" w:rsidRPr="00661102" w14:paraId="2DF19219" w14:textId="77777777" w:rsidTr="00661102">
        <w:trPr>
          <w:trHeight w:val="403"/>
        </w:trPr>
        <w:tc>
          <w:tcPr>
            <w:tcW w:w="7463" w:type="dxa"/>
            <w:tcMar>
              <w:bottom w:w="0" w:type="dxa"/>
            </w:tcMar>
            <w:vAlign w:val="center"/>
          </w:tcPr>
          <w:p w14:paraId="7C2B8DF3" w14:textId="77777777" w:rsidR="00661102" w:rsidRPr="00661102" w:rsidRDefault="00661102" w:rsidP="00661102">
            <w:pPr>
              <w:pStyle w:val="ResumeBodyText"/>
              <w:rPr>
                <w:sz w:val="28"/>
                <w:szCs w:val="28"/>
              </w:rPr>
            </w:pPr>
            <w:r w:rsidRPr="00661102">
              <w:rPr>
                <w:sz w:val="28"/>
                <w:szCs w:val="28"/>
              </w:rPr>
              <w:t>90-22 50</w:t>
            </w:r>
            <w:r w:rsidRPr="00661102">
              <w:rPr>
                <w:sz w:val="28"/>
                <w:szCs w:val="28"/>
                <w:vertAlign w:val="superscript"/>
              </w:rPr>
              <w:t>th</w:t>
            </w:r>
            <w:r w:rsidRPr="00661102">
              <w:rPr>
                <w:sz w:val="28"/>
                <w:szCs w:val="28"/>
              </w:rPr>
              <w:t xml:space="preserve"> Ave | Elmhurst, NY, 11373 | 9294653152 </w:t>
            </w:r>
            <w:proofErr w:type="gramStart"/>
            <w:r w:rsidRPr="00661102">
              <w:rPr>
                <w:sz w:val="28"/>
                <w:szCs w:val="28"/>
              </w:rPr>
              <w:t xml:space="preserve">| </w:t>
            </w:r>
            <w:r>
              <w:rPr>
                <w:sz w:val="28"/>
                <w:szCs w:val="28"/>
              </w:rPr>
              <w:t xml:space="preserve">  </w:t>
            </w:r>
            <w:r w:rsidRPr="00661102">
              <w:rPr>
                <w:sz w:val="28"/>
                <w:szCs w:val="28"/>
              </w:rPr>
              <w:t>nonongodup@hotmail.com</w:t>
            </w:r>
            <w:proofErr w:type="gramEnd"/>
          </w:p>
        </w:tc>
      </w:tr>
    </w:tbl>
    <w:p w14:paraId="277E9570" w14:textId="77777777" w:rsidR="00661102" w:rsidRDefault="00661102">
      <w:pPr>
        <w:pStyle w:val="Name"/>
      </w:pPr>
    </w:p>
    <w:tbl>
      <w:tblPr>
        <w:tblpPr w:leftFromText="180" w:rightFromText="180" w:vertAnchor="text" w:horzAnchor="page" w:tblpX="1792" w:tblpY="491"/>
        <w:tblW w:w="5193" w:type="pct"/>
        <w:tblLook w:val="0000" w:firstRow="0" w:lastRow="0" w:firstColumn="0" w:lastColumn="0" w:noHBand="0" w:noVBand="0"/>
      </w:tblPr>
      <w:tblGrid>
        <w:gridCol w:w="379"/>
        <w:gridCol w:w="8819"/>
      </w:tblGrid>
      <w:tr w:rsidR="00661102" w14:paraId="771C3FD9" w14:textId="77777777" w:rsidTr="00661102">
        <w:tc>
          <w:tcPr>
            <w:tcW w:w="5000" w:type="pct"/>
            <w:gridSpan w:val="2"/>
          </w:tcPr>
          <w:p w14:paraId="3E37A0AF" w14:textId="77777777" w:rsidR="00661102" w:rsidRPr="00661102" w:rsidRDefault="00661102" w:rsidP="00661102">
            <w:pPr>
              <w:pStyle w:val="SectionTitle"/>
              <w:rPr>
                <w:b/>
                <w:sz w:val="24"/>
                <w:szCs w:val="24"/>
              </w:rPr>
            </w:pPr>
            <w:r w:rsidRPr="00661102">
              <w:rPr>
                <w:b/>
                <w:sz w:val="24"/>
                <w:szCs w:val="24"/>
              </w:rPr>
              <w:t>objective</w:t>
            </w:r>
          </w:p>
        </w:tc>
      </w:tr>
      <w:tr w:rsidR="00661102" w14:paraId="2DBF0E55" w14:textId="77777777" w:rsidTr="00661102">
        <w:tc>
          <w:tcPr>
            <w:tcW w:w="206" w:type="pct"/>
          </w:tcPr>
          <w:p w14:paraId="11CA65B7" w14:textId="77777777" w:rsidR="00661102" w:rsidRDefault="00661102" w:rsidP="00661102">
            <w:pPr>
              <w:ind w:right="-6692"/>
            </w:pPr>
            <w:r>
              <w:t xml:space="preserve">                                     An entry-level </w:t>
            </w:r>
            <w:r w:rsidRPr="00661102">
              <w:t>software development position.</w:t>
            </w:r>
          </w:p>
        </w:tc>
        <w:tc>
          <w:tcPr>
            <w:tcW w:w="4794" w:type="pct"/>
          </w:tcPr>
          <w:p w14:paraId="1CACD6F4" w14:textId="77777777" w:rsidR="00661102" w:rsidRPr="00661102" w:rsidRDefault="00661102" w:rsidP="00E616CA">
            <w:pPr>
              <w:tabs>
                <w:tab w:val="left" w:pos="2540"/>
              </w:tabs>
              <w:ind w:left="-559" w:right="160" w:firstLine="2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E616CA">
              <w:rPr>
                <w:sz w:val="24"/>
                <w:szCs w:val="24"/>
              </w:rPr>
              <w:t xml:space="preserve">Seeking for an </w:t>
            </w:r>
            <w:proofErr w:type="gramStart"/>
            <w:r w:rsidR="00E616C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 w:rsidR="00E616CA">
              <w:rPr>
                <w:sz w:val="24"/>
                <w:szCs w:val="24"/>
              </w:rPr>
              <w:t>ry level</w:t>
            </w:r>
            <w:proofErr w:type="gramEnd"/>
            <w:r w:rsidR="00E616CA">
              <w:rPr>
                <w:sz w:val="24"/>
                <w:szCs w:val="24"/>
              </w:rPr>
              <w:t xml:space="preserve"> software engineer position. </w:t>
            </w:r>
          </w:p>
        </w:tc>
      </w:tr>
      <w:tr w:rsidR="00661102" w14:paraId="2694C89C" w14:textId="77777777" w:rsidTr="00661102">
        <w:tc>
          <w:tcPr>
            <w:tcW w:w="5000" w:type="pct"/>
            <w:gridSpan w:val="2"/>
          </w:tcPr>
          <w:p w14:paraId="1595957E" w14:textId="77777777" w:rsidR="00661102" w:rsidRPr="00661102" w:rsidRDefault="00661102" w:rsidP="00661102">
            <w:pPr>
              <w:pStyle w:val="SectionTitle"/>
              <w:rPr>
                <w:b/>
                <w:sz w:val="24"/>
                <w:szCs w:val="24"/>
              </w:rPr>
            </w:pPr>
            <w:r w:rsidRPr="00661102">
              <w:rPr>
                <w:b/>
                <w:sz w:val="24"/>
                <w:szCs w:val="24"/>
              </w:rPr>
              <w:t>EDUCATION</w:t>
            </w:r>
          </w:p>
        </w:tc>
      </w:tr>
      <w:tr w:rsidR="00661102" w14:paraId="187F4F25" w14:textId="77777777" w:rsidTr="00661102">
        <w:tc>
          <w:tcPr>
            <w:tcW w:w="5000" w:type="pct"/>
            <w:gridSpan w:val="2"/>
          </w:tcPr>
          <w:p w14:paraId="34E0C73D" w14:textId="77777777" w:rsidR="00661102" w:rsidRDefault="00661102" w:rsidP="00661102">
            <w:pPr>
              <w:pStyle w:val="ResumeBodyText"/>
            </w:pPr>
          </w:p>
          <w:p w14:paraId="2E483C56" w14:textId="77777777" w:rsidR="00661102" w:rsidRDefault="00661102" w:rsidP="00661102">
            <w:pPr>
              <w:pStyle w:val="Resume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Bachelor of Science, Computer Science</w:t>
            </w:r>
          </w:p>
          <w:p w14:paraId="243F8C88" w14:textId="77777777" w:rsidR="00661102" w:rsidRDefault="00661102" w:rsidP="00661102">
            <w:pPr>
              <w:pStyle w:val="Resume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 of Wisconsin-Superior</w:t>
            </w:r>
            <w:r w:rsidR="00E616CA">
              <w:rPr>
                <w:sz w:val="24"/>
                <w:szCs w:val="24"/>
              </w:rPr>
              <w:t xml:space="preserve">                                                                       May 2017</w:t>
            </w:r>
          </w:p>
          <w:p w14:paraId="34FEF65A" w14:textId="77777777" w:rsidR="00661102" w:rsidRDefault="00661102" w:rsidP="00661102">
            <w:pPr>
              <w:pStyle w:val="ResumeBodyText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661102">
              <w:rPr>
                <w:b/>
                <w:sz w:val="24"/>
                <w:szCs w:val="24"/>
              </w:rPr>
              <w:t>Major</w:t>
            </w:r>
            <w:r>
              <w:rPr>
                <w:sz w:val="24"/>
                <w:szCs w:val="24"/>
              </w:rPr>
              <w:t>: Computer Science</w:t>
            </w:r>
          </w:p>
          <w:p w14:paraId="343DB655" w14:textId="77777777" w:rsidR="00661102" w:rsidRDefault="00661102" w:rsidP="00661102">
            <w:pPr>
              <w:pStyle w:val="ResumeBodyText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661102">
              <w:rPr>
                <w:b/>
                <w:sz w:val="24"/>
                <w:szCs w:val="24"/>
              </w:rPr>
              <w:t>Minor</w:t>
            </w:r>
            <w:r>
              <w:rPr>
                <w:sz w:val="24"/>
                <w:szCs w:val="24"/>
              </w:rPr>
              <w:t>: Information Technology</w:t>
            </w:r>
          </w:p>
          <w:p w14:paraId="3E88BA57" w14:textId="77777777" w:rsidR="00661102" w:rsidRPr="00661102" w:rsidRDefault="00661102" w:rsidP="00661102">
            <w:pPr>
              <w:pStyle w:val="ResumeBodyText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661102">
              <w:rPr>
                <w:b/>
                <w:sz w:val="24"/>
                <w:szCs w:val="24"/>
              </w:rPr>
              <w:t>Related Course Work</w:t>
            </w:r>
            <w:r>
              <w:rPr>
                <w:sz w:val="24"/>
                <w:szCs w:val="24"/>
              </w:rPr>
              <w:t xml:space="preserve">: Microsoft </w:t>
            </w:r>
            <w:proofErr w:type="spellStart"/>
            <w:r>
              <w:rPr>
                <w:sz w:val="24"/>
                <w:szCs w:val="24"/>
              </w:rPr>
              <w:t>Sql</w:t>
            </w:r>
            <w:proofErr w:type="spellEnd"/>
            <w:r>
              <w:rPr>
                <w:sz w:val="24"/>
                <w:szCs w:val="24"/>
              </w:rPr>
              <w:t xml:space="preserve"> Server, Database Architecture and Management, Object oriented programming, Web page authoring, C#, C++ and Java programming, Networking and communication, Data structure and Algorithm, Software development</w:t>
            </w:r>
          </w:p>
          <w:p w14:paraId="1E615ED2" w14:textId="77777777" w:rsidR="00661102" w:rsidRPr="00E616CA" w:rsidRDefault="00661102" w:rsidP="00661102">
            <w:pPr>
              <w:pStyle w:val="SectionTitle"/>
              <w:rPr>
                <w:b/>
                <w:sz w:val="24"/>
                <w:szCs w:val="24"/>
              </w:rPr>
            </w:pPr>
            <w:r w:rsidRPr="00E616CA">
              <w:rPr>
                <w:b/>
                <w:sz w:val="24"/>
                <w:szCs w:val="24"/>
              </w:rPr>
              <w:t>Skills</w:t>
            </w:r>
          </w:p>
        </w:tc>
      </w:tr>
      <w:tr w:rsidR="00661102" w14:paraId="297B9A1F" w14:textId="77777777" w:rsidTr="00661102">
        <w:tc>
          <w:tcPr>
            <w:tcW w:w="5000" w:type="pct"/>
            <w:gridSpan w:val="2"/>
          </w:tcPr>
          <w:p w14:paraId="670C0266" w14:textId="77777777" w:rsidR="00661102" w:rsidRDefault="00661102" w:rsidP="00661102">
            <w:pPr>
              <w:pStyle w:val="ResumeBodyText"/>
              <w:rPr>
                <w:sz w:val="24"/>
                <w:szCs w:val="24"/>
              </w:rPr>
            </w:pPr>
            <w:r w:rsidRPr="00661102">
              <w:rPr>
                <w:b/>
                <w:sz w:val="24"/>
                <w:szCs w:val="24"/>
              </w:rPr>
              <w:t>Programming/Scripting Languages</w:t>
            </w:r>
            <w:r>
              <w:rPr>
                <w:sz w:val="24"/>
                <w:szCs w:val="24"/>
              </w:rPr>
              <w:t>: (Proficient</w:t>
            </w:r>
            <w:proofErr w:type="gramStart"/>
            <w:r>
              <w:rPr>
                <w:sz w:val="24"/>
                <w:szCs w:val="24"/>
              </w:rPr>
              <w:t>)  Microsoft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Sql</w:t>
            </w:r>
            <w:proofErr w:type="spellEnd"/>
            <w:r>
              <w:rPr>
                <w:sz w:val="24"/>
                <w:szCs w:val="24"/>
              </w:rPr>
              <w:t xml:space="preserve">, Java, C#, (Familiar) Python, HTML,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>, C++, Ruby</w:t>
            </w:r>
          </w:p>
          <w:p w14:paraId="52C4F997" w14:textId="77777777" w:rsidR="00E616CA" w:rsidRDefault="00E616CA" w:rsidP="00661102">
            <w:pPr>
              <w:pStyle w:val="ResumeBodyText"/>
              <w:rPr>
                <w:sz w:val="24"/>
                <w:szCs w:val="24"/>
              </w:rPr>
            </w:pPr>
            <w:r w:rsidRPr="00E616CA">
              <w:rPr>
                <w:b/>
                <w:sz w:val="24"/>
                <w:szCs w:val="24"/>
              </w:rPr>
              <w:t>Database tools:</w:t>
            </w:r>
            <w:r>
              <w:rPr>
                <w:sz w:val="24"/>
                <w:szCs w:val="24"/>
              </w:rPr>
              <w:t xml:space="preserve"> MS Access, Microsoft </w:t>
            </w:r>
            <w:proofErr w:type="spellStart"/>
            <w:r>
              <w:rPr>
                <w:sz w:val="24"/>
                <w:szCs w:val="24"/>
              </w:rPr>
              <w:t>Sql</w:t>
            </w:r>
            <w:proofErr w:type="spellEnd"/>
            <w:r w:rsidR="00A84F37">
              <w:rPr>
                <w:sz w:val="24"/>
                <w:szCs w:val="24"/>
              </w:rPr>
              <w:t xml:space="preserve"> server,</w:t>
            </w:r>
          </w:p>
          <w:p w14:paraId="69A7FD54" w14:textId="77777777" w:rsidR="00E616CA" w:rsidRDefault="00E616CA" w:rsidP="00661102">
            <w:pPr>
              <w:pStyle w:val="ResumeBodyText"/>
              <w:rPr>
                <w:sz w:val="24"/>
                <w:szCs w:val="24"/>
              </w:rPr>
            </w:pPr>
            <w:r w:rsidRPr="00B661E6">
              <w:rPr>
                <w:b/>
                <w:sz w:val="24"/>
                <w:szCs w:val="24"/>
              </w:rPr>
              <w:t>Operating System</w:t>
            </w:r>
            <w:r>
              <w:rPr>
                <w:sz w:val="24"/>
                <w:szCs w:val="24"/>
              </w:rPr>
              <w:t xml:space="preserve">: Mac OSX, Windows, </w:t>
            </w:r>
            <w:r w:rsidR="00B661E6">
              <w:rPr>
                <w:sz w:val="24"/>
                <w:szCs w:val="24"/>
              </w:rPr>
              <w:t>Linux</w:t>
            </w:r>
          </w:p>
          <w:p w14:paraId="6CAE79CC" w14:textId="77777777" w:rsidR="00B661E6" w:rsidRPr="00B661E6" w:rsidRDefault="00B661E6" w:rsidP="00661102">
            <w:pPr>
              <w:pStyle w:val="ResumeBodyText"/>
              <w:rPr>
                <w:sz w:val="24"/>
                <w:szCs w:val="24"/>
              </w:rPr>
            </w:pPr>
            <w:r w:rsidRPr="00B661E6">
              <w:rPr>
                <w:b/>
                <w:sz w:val="24"/>
                <w:szCs w:val="24"/>
              </w:rPr>
              <w:t xml:space="preserve">Others: </w:t>
            </w:r>
            <w:r w:rsidRPr="00B661E6">
              <w:rPr>
                <w:sz w:val="24"/>
                <w:szCs w:val="24"/>
              </w:rPr>
              <w:t xml:space="preserve">GIT, </w:t>
            </w:r>
            <w:proofErr w:type="spellStart"/>
            <w:r w:rsidRPr="00B661E6">
              <w:rPr>
                <w:sz w:val="24"/>
                <w:szCs w:val="24"/>
              </w:rPr>
              <w:t>BitBucket</w:t>
            </w:r>
            <w:proofErr w:type="spellEnd"/>
            <w:r w:rsidRPr="00B661E6">
              <w:rPr>
                <w:sz w:val="24"/>
                <w:szCs w:val="24"/>
              </w:rPr>
              <w:t xml:space="preserve">, </w:t>
            </w:r>
            <w:proofErr w:type="spellStart"/>
            <w:r w:rsidRPr="00B661E6">
              <w:rPr>
                <w:sz w:val="24"/>
                <w:szCs w:val="24"/>
              </w:rPr>
              <w:t>SourceTree</w:t>
            </w:r>
            <w:proofErr w:type="spellEnd"/>
            <w:r w:rsidRPr="00B661E6">
              <w:rPr>
                <w:sz w:val="24"/>
                <w:szCs w:val="24"/>
              </w:rPr>
              <w:t xml:space="preserve">, </w:t>
            </w:r>
            <w:proofErr w:type="spellStart"/>
            <w:r w:rsidRPr="00B661E6">
              <w:rPr>
                <w:sz w:val="24"/>
                <w:szCs w:val="24"/>
              </w:rPr>
              <w:t>Jira</w:t>
            </w:r>
            <w:proofErr w:type="spellEnd"/>
            <w:r w:rsidRPr="00B661E6">
              <w:rPr>
                <w:sz w:val="24"/>
                <w:szCs w:val="24"/>
              </w:rPr>
              <w:t xml:space="preserve">, Bootstrap, Visual Studio, </w:t>
            </w:r>
          </w:p>
          <w:p w14:paraId="7C8371BB" w14:textId="77777777" w:rsidR="00B661E6" w:rsidRDefault="00B661E6" w:rsidP="00661102">
            <w:pPr>
              <w:pStyle w:val="ResumeBodyText"/>
              <w:rPr>
                <w:sz w:val="24"/>
                <w:szCs w:val="24"/>
              </w:rPr>
            </w:pPr>
          </w:p>
          <w:p w14:paraId="59AEFF0E" w14:textId="77777777" w:rsidR="00661102" w:rsidRPr="00B661E6" w:rsidRDefault="00B661E6" w:rsidP="00661102">
            <w:pPr>
              <w:pStyle w:val="SectionTitl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Work </w:t>
            </w:r>
            <w:r w:rsidRPr="00B661E6">
              <w:rPr>
                <w:b/>
                <w:sz w:val="24"/>
                <w:szCs w:val="24"/>
              </w:rPr>
              <w:t>Expereince</w:t>
            </w:r>
          </w:p>
        </w:tc>
      </w:tr>
      <w:tr w:rsidR="00661102" w14:paraId="4364C56E" w14:textId="77777777" w:rsidTr="00661102">
        <w:tc>
          <w:tcPr>
            <w:tcW w:w="206" w:type="pct"/>
          </w:tcPr>
          <w:p w14:paraId="05D46F88" w14:textId="77777777" w:rsidR="00661102" w:rsidRDefault="00661102" w:rsidP="00661102"/>
        </w:tc>
        <w:tc>
          <w:tcPr>
            <w:tcW w:w="4794" w:type="pct"/>
          </w:tcPr>
          <w:p w14:paraId="41C766D5" w14:textId="77777777" w:rsidR="00C640B4" w:rsidRDefault="00C640B4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19C0DC96" w14:textId="77777777" w:rsidR="00C640B4" w:rsidRDefault="00C640B4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640B4">
              <w:rPr>
                <w:rFonts w:ascii="Times New Roman" w:hAnsi="Times New Roman"/>
                <w:b/>
                <w:sz w:val="24"/>
                <w:szCs w:val="24"/>
              </w:rPr>
              <w:t>Media Technician</w:t>
            </w:r>
            <w:r>
              <w:rPr>
                <w:rFonts w:ascii="Times New Roman" w:hAnsi="Times New Roman"/>
                <w:sz w:val="24"/>
                <w:szCs w:val="24"/>
              </w:rPr>
              <w:t>, 09/2015 to 07/2016</w:t>
            </w:r>
          </w:p>
          <w:p w14:paraId="16DB2CDA" w14:textId="77777777" w:rsidR="00C640B4" w:rsidRDefault="00C640B4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University of Wisconsin-Superior</w:t>
            </w:r>
          </w:p>
          <w:p w14:paraId="7154702C" w14:textId="77777777" w:rsidR="00C640B4" w:rsidRDefault="00C640B4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sound and light system, maintain lab computer in campus, class projector.</w:t>
            </w:r>
          </w:p>
          <w:p w14:paraId="4F60450A" w14:textId="77777777" w:rsidR="00C640B4" w:rsidRDefault="00C640B4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3B45709E" w14:textId="77777777" w:rsidR="00C640B4" w:rsidRDefault="00C640B4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640B4">
              <w:rPr>
                <w:rFonts w:ascii="Times New Roman" w:hAnsi="Times New Roman"/>
                <w:b/>
                <w:sz w:val="24"/>
                <w:szCs w:val="24"/>
              </w:rPr>
              <w:t>Student manager,</w:t>
            </w:r>
            <w:r w:rsidR="00055E92">
              <w:rPr>
                <w:rFonts w:ascii="Times New Roman" w:hAnsi="Times New Roman"/>
                <w:sz w:val="24"/>
                <w:szCs w:val="24"/>
              </w:rPr>
              <w:t xml:space="preserve"> 08/2014 to 05</w:t>
            </w:r>
            <w:r>
              <w:rPr>
                <w:rFonts w:ascii="Times New Roman" w:hAnsi="Times New Roman"/>
                <w:sz w:val="24"/>
                <w:szCs w:val="24"/>
              </w:rPr>
              <w:t>/2015</w:t>
            </w:r>
          </w:p>
          <w:p w14:paraId="71FE2B05" w14:textId="77777777" w:rsidR="00C640B4" w:rsidRDefault="00C640B4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Aviands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University of Wisconsin-Superior</w:t>
            </w:r>
          </w:p>
          <w:p w14:paraId="3EC565EA" w14:textId="77777777" w:rsidR="00C640B4" w:rsidRDefault="00C640B4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manager assist at university of Wisconsin - cafe. Work includes managing student daily tasks and schedule.</w:t>
            </w:r>
          </w:p>
          <w:p w14:paraId="35E388AB" w14:textId="77777777" w:rsidR="00C640B4" w:rsidRDefault="00C640B4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74FEC69C" w14:textId="77777777" w:rsidR="00C640B4" w:rsidRDefault="00C640B4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640B4">
              <w:rPr>
                <w:rFonts w:ascii="Times New Roman" w:hAnsi="Times New Roman"/>
                <w:b/>
                <w:sz w:val="24"/>
                <w:szCs w:val="24"/>
              </w:rPr>
              <w:t>Math Tutor,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08/2015 to </w:t>
            </w:r>
            <w:r w:rsidR="00055E92">
              <w:rPr>
                <w:rFonts w:ascii="Times New Roman" w:hAnsi="Times New Roman"/>
                <w:sz w:val="24"/>
                <w:szCs w:val="24"/>
              </w:rPr>
              <w:t>12/</w:t>
            </w:r>
            <w:r>
              <w:rPr>
                <w:rFonts w:ascii="Times New Roman" w:hAnsi="Times New Roman"/>
                <w:sz w:val="24"/>
                <w:szCs w:val="24"/>
              </w:rPr>
              <w:t>2016</w:t>
            </w:r>
          </w:p>
          <w:p w14:paraId="6D163B3E" w14:textId="77777777" w:rsidR="00C640B4" w:rsidRDefault="00C640B4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Trio Student support – University of Wisconsin-Superior</w:t>
            </w:r>
          </w:p>
          <w:p w14:paraId="08EB9B02" w14:textId="77777777" w:rsidR="00C640B4" w:rsidRDefault="00C640B4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Tutoring students in different level </w:t>
            </w:r>
            <w:r w:rsidR="00055E92">
              <w:rPr>
                <w:rFonts w:ascii="Times New Roman" w:hAnsi="Times New Roman"/>
                <w:sz w:val="24"/>
                <w:szCs w:val="24"/>
              </w:rPr>
              <w:t xml:space="preserve">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Math</w:t>
            </w:r>
            <w:r w:rsidR="00055E92">
              <w:rPr>
                <w:rFonts w:ascii="Times New Roman" w:hAnsi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1A65B57" w14:textId="77777777" w:rsidR="00C640B4" w:rsidRDefault="00C640B4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Helping individual and group student with math problem.</w:t>
            </w:r>
          </w:p>
          <w:p w14:paraId="760AFA9C" w14:textId="77777777" w:rsidR="00C640B4" w:rsidRDefault="00C640B4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1E3D22FE" w14:textId="77777777" w:rsidR="00C640B4" w:rsidRDefault="00C640B4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640B4">
              <w:rPr>
                <w:rFonts w:ascii="Times New Roman" w:hAnsi="Times New Roman"/>
                <w:b/>
                <w:sz w:val="24"/>
                <w:szCs w:val="24"/>
              </w:rPr>
              <w:t>Research Assistant</w:t>
            </w:r>
            <w:r>
              <w:rPr>
                <w:rFonts w:ascii="Times New Roman" w:hAnsi="Times New Roman"/>
                <w:sz w:val="24"/>
                <w:szCs w:val="24"/>
              </w:rPr>
              <w:t>, 09/2016 to 10/2016</w:t>
            </w:r>
          </w:p>
          <w:p w14:paraId="2A74288A" w14:textId="77777777" w:rsidR="00C640B4" w:rsidRDefault="00C640B4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Regional Economic Indicators Forum (National bank of commerce) – Superior-Duluth</w:t>
            </w:r>
          </w:p>
          <w:p w14:paraId="45440DCD" w14:textId="77777777" w:rsidR="00C640B4" w:rsidRDefault="00C640B4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Assist with data collection and analysis for Regional Economic Indicators Forum to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provide businesses with</w:t>
            </w:r>
          </w:p>
          <w:p w14:paraId="5ED238E1" w14:textId="77777777" w:rsidR="00C640B4" w:rsidRDefault="00C640B4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information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for strategic planning, expansion, and hiring decisions for National Bank of Commerce (Twin ports</w:t>
            </w:r>
          </w:p>
          <w:p w14:paraId="41DCED8C" w14:textId="77777777" w:rsidR="00C640B4" w:rsidRDefault="00C640B4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superior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, WI + Duluth MN).</w:t>
            </w:r>
          </w:p>
          <w:p w14:paraId="5391FD95" w14:textId="77777777" w:rsidR="00C640B4" w:rsidRDefault="00C640B4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22BA2249" w14:textId="77777777" w:rsidR="00055E92" w:rsidRPr="00055E92" w:rsidRDefault="00055E92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b/>
                <w:sz w:val="24"/>
                <w:szCs w:val="24"/>
                <w:u w:val="single"/>
              </w:rPr>
            </w:pPr>
            <w:proofErr w:type="gramStart"/>
            <w:r w:rsidRPr="00055E92">
              <w:rPr>
                <w:b/>
                <w:sz w:val="24"/>
                <w:szCs w:val="24"/>
                <w:u w:val="single"/>
              </w:rPr>
              <w:t>PROJECT</w:t>
            </w:r>
            <w:r>
              <w:rPr>
                <w:b/>
                <w:sz w:val="24"/>
                <w:szCs w:val="24"/>
                <w:u w:val="single"/>
              </w:rPr>
              <w:t xml:space="preserve">                                                                                                                            </w:t>
            </w:r>
            <w:r w:rsidRPr="00055E92">
              <w:rPr>
                <w:b/>
                <w:sz w:val="16"/>
                <w:szCs w:val="16"/>
                <w:u w:val="single"/>
              </w:rPr>
              <w:t>.</w:t>
            </w:r>
            <w:proofErr w:type="gramEnd"/>
            <w:r>
              <w:rPr>
                <w:b/>
                <w:sz w:val="24"/>
                <w:szCs w:val="24"/>
                <w:u w:val="single"/>
              </w:rPr>
              <w:t xml:space="preserve">      </w:t>
            </w:r>
          </w:p>
          <w:p w14:paraId="59C2063C" w14:textId="77777777" w:rsidR="00055E92" w:rsidRDefault="00055E92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3762316" w14:textId="77777777" w:rsidR="00C640B4" w:rsidRDefault="00C640B4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640B4">
              <w:rPr>
                <w:rFonts w:ascii="Times New Roman" w:hAnsi="Times New Roman"/>
                <w:b/>
                <w:sz w:val="24"/>
                <w:szCs w:val="24"/>
              </w:rPr>
              <w:t>Website Developer</w:t>
            </w:r>
            <w:r>
              <w:rPr>
                <w:rFonts w:ascii="Times New Roman" w:hAnsi="Times New Roman"/>
                <w:sz w:val="24"/>
                <w:szCs w:val="24"/>
              </w:rPr>
              <w:t>, 09/2015 to 11/2015</w:t>
            </w:r>
          </w:p>
          <w:p w14:paraId="662CBD0F" w14:textId="77777777" w:rsidR="00C640B4" w:rsidRDefault="00C640B4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Volunteer – University of Wisconsin-Superior</w:t>
            </w:r>
          </w:p>
          <w:p w14:paraId="5D5DDFE2" w14:textId="77777777" w:rsidR="00C640B4" w:rsidRDefault="00C640B4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My job was to developed </w:t>
            </w:r>
            <w:r w:rsidR="00055E92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new website from scratch for Kimberly cat and dog foundation. Worked with </w:t>
            </w:r>
            <w:r w:rsidR="00055E92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>team and</w:t>
            </w:r>
            <w:r w:rsidR="00055E92">
              <w:rPr>
                <w:rFonts w:ascii="Times New Roman" w:hAnsi="Times New Roman"/>
                <w:sz w:val="24"/>
                <w:szCs w:val="24"/>
              </w:rPr>
              <w:t xml:space="preserve"> develo</w:t>
            </w:r>
            <w:r w:rsidR="00A0611E">
              <w:rPr>
                <w:rFonts w:ascii="Times New Roman" w:hAnsi="Times New Roman"/>
                <w:sz w:val="24"/>
                <w:szCs w:val="24"/>
              </w:rPr>
              <w:t>ped website using HTML and PHP.</w:t>
            </w:r>
          </w:p>
          <w:p w14:paraId="7562CF78" w14:textId="77777777" w:rsidR="00A0611E" w:rsidRDefault="00A0611E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Environment: Microsoft Expression,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SourceTree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14:paraId="6ABE1DC9" w14:textId="77777777" w:rsidR="00055E92" w:rsidRDefault="00055E92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1A899724" w14:textId="77777777" w:rsidR="00055E92" w:rsidRDefault="00055E92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55E92">
              <w:rPr>
                <w:rFonts w:ascii="Times New Roman" w:hAnsi="Times New Roman"/>
                <w:b/>
                <w:sz w:val="24"/>
                <w:szCs w:val="24"/>
              </w:rPr>
              <w:t xml:space="preserve">Software Developer, </w:t>
            </w:r>
            <w:r w:rsidRPr="00055E92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1/2017 to 05/2017</w:t>
            </w:r>
          </w:p>
          <w:p w14:paraId="2B7801DE" w14:textId="77777777" w:rsidR="00546A12" w:rsidRDefault="00546A12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Community Service learning Project- University of Wisconsin-Superior</w:t>
            </w:r>
          </w:p>
          <w:p w14:paraId="35EC678F" w14:textId="77777777" w:rsidR="00546A12" w:rsidRDefault="00A84F37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="00546A12">
              <w:rPr>
                <w:rFonts w:ascii="Times New Roman" w:hAnsi="Times New Roman"/>
                <w:sz w:val="24"/>
                <w:szCs w:val="24"/>
              </w:rPr>
              <w:t xml:space="preserve">uilt a software </w:t>
            </w:r>
            <w:r w:rsidR="0010060A">
              <w:rPr>
                <w:rFonts w:ascii="Times New Roman" w:hAnsi="Times New Roman"/>
                <w:sz w:val="24"/>
                <w:szCs w:val="24"/>
              </w:rPr>
              <w:t xml:space="preserve">using C# in visual studio 2012 and Microsoft </w:t>
            </w:r>
            <w:proofErr w:type="spellStart"/>
            <w:r w:rsidR="0010060A">
              <w:rPr>
                <w:rFonts w:ascii="Times New Roman" w:hAnsi="Times New Roman"/>
                <w:sz w:val="24"/>
                <w:szCs w:val="24"/>
              </w:rPr>
              <w:t>Sql</w:t>
            </w:r>
            <w:proofErr w:type="spellEnd"/>
            <w:r w:rsidR="0010060A">
              <w:rPr>
                <w:rFonts w:ascii="Times New Roman" w:hAnsi="Times New Roman"/>
                <w:sz w:val="24"/>
                <w:szCs w:val="24"/>
              </w:rPr>
              <w:t xml:space="preserve"> in MS </w:t>
            </w:r>
            <w:proofErr w:type="spellStart"/>
            <w:r w:rsidR="0010060A">
              <w:rPr>
                <w:rFonts w:ascii="Times New Roman" w:hAnsi="Times New Roman"/>
                <w:sz w:val="24"/>
                <w:szCs w:val="24"/>
              </w:rPr>
              <w:t>Sql</w:t>
            </w:r>
            <w:proofErr w:type="spellEnd"/>
            <w:r w:rsidR="0010060A">
              <w:rPr>
                <w:rFonts w:ascii="Times New Roman" w:hAnsi="Times New Roman"/>
                <w:sz w:val="24"/>
                <w:szCs w:val="24"/>
              </w:rPr>
              <w:t xml:space="preserve"> server. The purpose of the application is to keep</w:t>
            </w:r>
            <w:r w:rsidR="00546A12">
              <w:rPr>
                <w:rFonts w:ascii="Times New Roman" w:hAnsi="Times New Roman"/>
                <w:sz w:val="24"/>
                <w:szCs w:val="24"/>
              </w:rPr>
              <w:t xml:space="preserve"> track of profit, item stock, </w:t>
            </w:r>
            <w:proofErr w:type="gramStart"/>
            <w:r w:rsidR="00546A12">
              <w:rPr>
                <w:rFonts w:ascii="Times New Roman" w:hAnsi="Times New Roman"/>
                <w:sz w:val="24"/>
                <w:szCs w:val="24"/>
              </w:rPr>
              <w:t>truck</w:t>
            </w:r>
            <w:proofErr w:type="gramEnd"/>
            <w:r w:rsidR="00546A12">
              <w:rPr>
                <w:rFonts w:ascii="Times New Roman" w:hAnsi="Times New Roman"/>
                <w:sz w:val="24"/>
                <w:szCs w:val="24"/>
              </w:rPr>
              <w:t xml:space="preserve"> route and gene</w:t>
            </w:r>
            <w:r w:rsidR="0010060A">
              <w:rPr>
                <w:rFonts w:ascii="Times New Roman" w:hAnsi="Times New Roman"/>
                <w:sz w:val="24"/>
                <w:szCs w:val="24"/>
              </w:rPr>
              <w:t xml:space="preserve">rate audit report for the store that has branch all over the country. </w:t>
            </w:r>
          </w:p>
          <w:p w14:paraId="494D9E7C" w14:textId="77777777" w:rsidR="0010060A" w:rsidRDefault="0010060A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Environment: Visual Studio,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Jira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A0611E">
              <w:rPr>
                <w:rFonts w:ascii="Times New Roman" w:hAnsi="Times New Roman"/>
                <w:sz w:val="24"/>
                <w:szCs w:val="24"/>
              </w:rPr>
              <w:t>Bitbucket</w:t>
            </w:r>
            <w:proofErr w:type="spellEnd"/>
            <w:r w:rsidR="00A0611E">
              <w:rPr>
                <w:rFonts w:ascii="Times New Roman" w:hAnsi="Times New Roman"/>
                <w:sz w:val="24"/>
                <w:szCs w:val="24"/>
              </w:rPr>
              <w:t xml:space="preserve">, MS </w:t>
            </w:r>
            <w:proofErr w:type="spellStart"/>
            <w:r w:rsidR="00A0611E">
              <w:rPr>
                <w:rFonts w:ascii="Times New Roman" w:hAnsi="Times New Roman"/>
                <w:sz w:val="24"/>
                <w:szCs w:val="24"/>
              </w:rPr>
              <w:t>Sql</w:t>
            </w:r>
            <w:proofErr w:type="spellEnd"/>
            <w:r w:rsidR="00A0611E">
              <w:rPr>
                <w:rFonts w:ascii="Times New Roman" w:hAnsi="Times New Roman"/>
                <w:sz w:val="24"/>
                <w:szCs w:val="24"/>
              </w:rPr>
              <w:t xml:space="preserve"> Server, </w:t>
            </w:r>
          </w:p>
          <w:p w14:paraId="41C5C41A" w14:textId="77777777" w:rsidR="00055E92" w:rsidRDefault="00055E92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  <w:p w14:paraId="5B00F71B" w14:textId="77777777" w:rsidR="00A0611E" w:rsidRPr="00A0611E" w:rsidRDefault="00A0611E" w:rsidP="00A0611E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0611E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ADDITIONAL </w:t>
            </w:r>
            <w:proofErr w:type="gramStart"/>
            <w:r w:rsidRPr="00A0611E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INFORMATION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                                                                                   </w:t>
            </w:r>
            <w:r w:rsidRPr="00A0611E">
              <w:rPr>
                <w:rFonts w:ascii="Times New Roman" w:hAnsi="Times New Roman"/>
                <w:b/>
                <w:sz w:val="16"/>
                <w:szCs w:val="16"/>
                <w:u w:val="single"/>
              </w:rPr>
              <w:t xml:space="preserve"> .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  </w:t>
            </w:r>
          </w:p>
          <w:p w14:paraId="4F14A298" w14:textId="77777777" w:rsidR="00A0611E" w:rsidRDefault="00A0611E" w:rsidP="00A0611E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Official correspondence at Math and Computer science club at university of Wisconsin-superior.</w:t>
            </w:r>
          </w:p>
          <w:p w14:paraId="65AE8E9D" w14:textId="77777777" w:rsidR="00A0611E" w:rsidRDefault="00A0611E" w:rsidP="00A0611E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Treasurer for Soccer Club at University of Wisconsin-Superior.</w:t>
            </w:r>
          </w:p>
          <w:p w14:paraId="74A1FE5D" w14:textId="77777777" w:rsidR="00A0611E" w:rsidRDefault="00A0611E" w:rsidP="00A0611E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of TI Innovation Challenge Team from University of Wisconsin-Superior.</w:t>
            </w:r>
          </w:p>
          <w:p w14:paraId="05A8341E" w14:textId="77777777" w:rsidR="00A0611E" w:rsidRDefault="00A0611E" w:rsidP="00A0611E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Participant at North Dakota Math conference, which held on April 27, 2016.</w:t>
            </w:r>
          </w:p>
          <w:p w14:paraId="20E41FF8" w14:textId="77777777" w:rsidR="00055E92" w:rsidRDefault="00A0611E" w:rsidP="00A0611E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of Amnesty International and World Student Association.</w:t>
            </w:r>
          </w:p>
          <w:p w14:paraId="6AAB21FE" w14:textId="77777777" w:rsidR="00055E92" w:rsidRPr="00055E92" w:rsidRDefault="00055E92" w:rsidP="00C640B4">
            <w:pPr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4243F041" w14:textId="77777777" w:rsidR="00661102" w:rsidRDefault="00661102" w:rsidP="00C640B4"/>
        </w:tc>
      </w:tr>
    </w:tbl>
    <w:p w14:paraId="0BF6E24F" w14:textId="77777777" w:rsidR="00CA7C59" w:rsidRDefault="00CA7C59">
      <w:pPr>
        <w:pStyle w:val="Name"/>
      </w:pPr>
    </w:p>
    <w:p w14:paraId="19549FE8" w14:textId="77777777" w:rsidR="00CA7C59" w:rsidRDefault="00A0611E" w:rsidP="00095B9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E874B64" wp14:editId="0764197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5667375" cy="9906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Look w:val="0000" w:firstRow="0" w:lastRow="0" w:firstColumn="0" w:lastColumn="0" w:noHBand="0" w:noVBand="0"/>
                            </w:tblPr>
                            <w:tblGrid>
                              <w:gridCol w:w="8868"/>
                            </w:tblGrid>
                            <w:tr w:rsidR="0010060A" w14:paraId="354FE93A" w14:textId="77777777" w:rsidTr="00661102">
                              <w:trPr>
                                <w:trHeight w:val="245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661B0306" w14:textId="77777777" w:rsidR="0010060A" w:rsidRPr="00A0611E" w:rsidRDefault="00A0611E" w:rsidP="00A0611E">
                                  <w:pPr>
                                    <w:pStyle w:val="ContactInfo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0611E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nonongodup@hotmail.com||nonongodup.pw</w:t>
                                  </w:r>
                                </w:p>
                              </w:tc>
                            </w:tr>
                            <w:tr w:rsidR="0010060A" w14:paraId="55D4943B" w14:textId="77777777" w:rsidTr="00661102">
                              <w:trPr>
                                <w:trHeight w:val="1066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55B32D10" w14:textId="77777777" w:rsidR="0010060A" w:rsidRPr="00A0611E" w:rsidRDefault="00A0611E" w:rsidP="00A0611E">
                                  <w:pPr>
                                    <w:pStyle w:val="ContactInfo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0611E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90-22 50</w:t>
                                  </w:r>
                                  <w:r w:rsidRPr="00A0611E">
                                    <w:rPr>
                                      <w:b/>
                                      <w:sz w:val="18"/>
                                      <w:szCs w:val="18"/>
                                      <w:vertAlign w:val="superscript"/>
                                    </w:rPr>
                                    <w:t>th</w:t>
                                  </w:r>
                                  <w:r w:rsidRPr="00A0611E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Ave</w:t>
                                  </w:r>
                                  <w:r w:rsidR="0010060A" w:rsidRPr="00A0611E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• </w:t>
                                  </w:r>
                                  <w:r w:rsidRPr="00A0611E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Elmhurst, NY 11373</w:t>
                                  </w:r>
                                  <w:r w:rsidR="0010060A" w:rsidRPr="00A0611E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• </w:t>
                                  </w:r>
                                  <w:r w:rsidRPr="00A0611E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9294653152</w:t>
                                  </w:r>
                                </w:p>
                              </w:tc>
                            </w:tr>
                          </w:tbl>
                          <w:p w14:paraId="574777F8" w14:textId="77777777" w:rsidR="0010060A" w:rsidRDefault="0010060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46.25pt;height:78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" o:allowincell="f" filled="f" stroked="f">
                <v:textbox>
                  <w:txbxContent>
                    <w:tbl>
                      <w:tblPr>
                        <w:tblW w:w="5000" w:type="pct"/>
                        <w:tblLook w:val="0000" w:firstRow="0" w:lastRow="0" w:firstColumn="0" w:lastColumn="0" w:noHBand="0" w:noVBand="0"/>
                      </w:tblPr>
                      <w:tblGrid>
                        <w:gridCol w:w="8868"/>
                      </w:tblGrid>
                      <w:tr w:rsidR="0010060A" w14:paraId="354FE93A" w14:textId="77777777" w:rsidTr="00661102">
                        <w:trPr>
                          <w:trHeight w:val="245"/>
                        </w:trPr>
                        <w:tc>
                          <w:tcPr>
                            <w:tcW w:w="5000" w:type="pct"/>
                          </w:tcPr>
                          <w:p w14:paraId="661B0306" w14:textId="77777777" w:rsidR="0010060A" w:rsidRPr="00A0611E" w:rsidRDefault="00A0611E" w:rsidP="00A0611E">
                            <w:pPr>
                              <w:pStyle w:val="ContactInf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0611E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nonongodup@hotmail.com||nonongodup.pw</w:t>
                            </w:r>
                          </w:p>
                        </w:tc>
                      </w:tr>
                      <w:tr w:rsidR="0010060A" w14:paraId="55D4943B" w14:textId="77777777" w:rsidTr="00661102">
                        <w:trPr>
                          <w:trHeight w:val="1066"/>
                        </w:trPr>
                        <w:tc>
                          <w:tcPr>
                            <w:tcW w:w="5000" w:type="pct"/>
                          </w:tcPr>
                          <w:p w14:paraId="55B32D10" w14:textId="77777777" w:rsidR="0010060A" w:rsidRPr="00A0611E" w:rsidRDefault="00A0611E" w:rsidP="00A0611E">
                            <w:pPr>
                              <w:pStyle w:val="ContactInf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0611E">
                              <w:rPr>
                                <w:b/>
                                <w:sz w:val="18"/>
                                <w:szCs w:val="18"/>
                              </w:rPr>
                              <w:t>90-22 50</w:t>
                            </w:r>
                            <w:r w:rsidRPr="00A0611E">
                              <w:rPr>
                                <w:b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Pr="00A0611E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Ave</w:t>
                            </w:r>
                            <w:r w:rsidR="0010060A" w:rsidRPr="00A0611E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• </w:t>
                            </w:r>
                            <w:r w:rsidRPr="00A0611E">
                              <w:rPr>
                                <w:b/>
                                <w:sz w:val="18"/>
                                <w:szCs w:val="18"/>
                              </w:rPr>
                              <w:t>Elmhurst, NY 11373</w:t>
                            </w:r>
                            <w:r w:rsidR="0010060A" w:rsidRPr="00A0611E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• </w:t>
                            </w:r>
                            <w:r w:rsidRPr="00A0611E">
                              <w:rPr>
                                <w:b/>
                                <w:sz w:val="18"/>
                                <w:szCs w:val="18"/>
                              </w:rPr>
                              <w:t>9294653152</w:t>
                            </w:r>
                          </w:p>
                        </w:tc>
                      </w:tr>
                    </w:tbl>
                    <w:p w14:paraId="574777F8" w14:textId="77777777" w:rsidR="0010060A" w:rsidRDefault="0010060A"/>
                  </w:txbxContent>
                </v:textbox>
                <w10:wrap anchorx="page" anchory="page"/>
              </v:shape>
            </w:pict>
          </mc:Fallback>
        </mc:AlternateContent>
      </w:r>
    </w:p>
    <w:sectPr w:rsidR="00CA7C59" w:rsidSect="006572F4">
      <w:headerReference w:type="default" r:id="rId11"/>
      <w:footerReference w:type="default" r:id="rId12"/>
      <w:pgSz w:w="12240" w:h="15840"/>
      <w:pgMar w:top="1440" w:right="1800" w:bottom="144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8E077C" w14:textId="77777777" w:rsidR="0010060A" w:rsidRDefault="0010060A">
      <w:r>
        <w:separator/>
      </w:r>
    </w:p>
  </w:endnote>
  <w:endnote w:type="continuationSeparator" w:id="0">
    <w:p w14:paraId="06ABAF8E" w14:textId="77777777" w:rsidR="0010060A" w:rsidRDefault="00100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6CBEA6" w14:textId="77777777" w:rsidR="0010060A" w:rsidRDefault="0010060A">
    <w:r>
      <w:tab/>
    </w:r>
    <w:r>
      <w:rPr>
        <w:b/>
        <w:sz w:val="21"/>
      </w:rPr>
      <w:fldChar w:fldCharType="begin"/>
    </w:r>
    <w:r>
      <w:rPr>
        <w:b/>
        <w:sz w:val="21"/>
      </w:rPr>
      <w:instrText xml:space="preserve"> PAGE </w:instrText>
    </w:r>
    <w:r>
      <w:rPr>
        <w:b/>
        <w:sz w:val="21"/>
      </w:rPr>
      <w:fldChar w:fldCharType="separate"/>
    </w:r>
    <w:r w:rsidR="00A84F37">
      <w:rPr>
        <w:b/>
        <w:noProof/>
        <w:sz w:val="21"/>
      </w:rPr>
      <w:t>2</w:t>
    </w:r>
    <w:r>
      <w:rPr>
        <w:b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30BCEC" w14:textId="77777777" w:rsidR="0010060A" w:rsidRDefault="0010060A">
      <w:r>
        <w:separator/>
      </w:r>
    </w:p>
  </w:footnote>
  <w:footnote w:type="continuationSeparator" w:id="0">
    <w:p w14:paraId="5E1A18FF" w14:textId="77777777" w:rsidR="0010060A" w:rsidRDefault="001006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7B9C6" w14:textId="77777777" w:rsidR="0010060A" w:rsidRDefault="0010060A">
    <w:pPr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>
    <w:nsid w:val="428708AC"/>
    <w:multiLevelType w:val="hybridMultilevel"/>
    <w:tmpl w:val="9944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8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9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2"/>
  </w:num>
  <w:num w:numId="19">
    <w:abstractNumId w:val="8"/>
  </w:num>
  <w:num w:numId="20">
    <w:abstractNumId w:val="1"/>
  </w:num>
  <w:num w:numId="21">
    <w:abstractNumId w:val="3"/>
  </w:num>
  <w:num w:numId="22">
    <w:abstractNumId w:val="5"/>
  </w:num>
  <w:num w:numId="23">
    <w:abstractNumId w:val="7"/>
  </w:num>
  <w:num w:numId="24">
    <w:abstractNumId w:val="4"/>
  </w:num>
  <w:num w:numId="2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9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102"/>
    <w:rsid w:val="00006A3E"/>
    <w:rsid w:val="00055E92"/>
    <w:rsid w:val="00094606"/>
    <w:rsid w:val="00095B9A"/>
    <w:rsid w:val="000A3F3C"/>
    <w:rsid w:val="0010060A"/>
    <w:rsid w:val="00144399"/>
    <w:rsid w:val="003C15DA"/>
    <w:rsid w:val="00520181"/>
    <w:rsid w:val="00546A12"/>
    <w:rsid w:val="006572F4"/>
    <w:rsid w:val="00661102"/>
    <w:rsid w:val="007B2B63"/>
    <w:rsid w:val="007D48EE"/>
    <w:rsid w:val="00A023AE"/>
    <w:rsid w:val="00A0611E"/>
    <w:rsid w:val="00A84F37"/>
    <w:rsid w:val="00B35EBC"/>
    <w:rsid w:val="00B661E6"/>
    <w:rsid w:val="00BD5CB2"/>
    <w:rsid w:val="00C42F2A"/>
    <w:rsid w:val="00C640B4"/>
    <w:rsid w:val="00CA7C59"/>
    <w:rsid w:val="00E616CA"/>
    <w:rsid w:val="00F5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3B60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Table Grid" w:uiPriority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661102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qFormat/>
    <w:rsid w:val="00661102"/>
    <w:pPr>
      <w:spacing w:before="0" w:after="0"/>
      <w:jc w:val="left"/>
    </w:pPr>
    <w:rPr>
      <w:rFonts w:asciiTheme="majorHAnsi" w:eastAsiaTheme="minorHAnsi" w:hAnsiTheme="majorHAnsi" w:cstheme="minorBidi"/>
      <w:caps/>
      <w:color w:val="595959" w:themeColor="text1" w:themeTint="A6"/>
      <w:spacing w:val="10"/>
      <w:sz w:val="20"/>
      <w:szCs w:val="22"/>
    </w:rPr>
  </w:style>
  <w:style w:type="paragraph" w:customStyle="1" w:styleId="ResumeBodyText">
    <w:name w:val="Resume Body Text"/>
    <w:basedOn w:val="Normal"/>
    <w:qFormat/>
    <w:rsid w:val="00661102"/>
    <w:pPr>
      <w:spacing w:before="0" w:after="0"/>
      <w:jc w:val="left"/>
    </w:pPr>
    <w:rPr>
      <w:rFonts w:eastAsiaTheme="minorHAnsi" w:cstheme="minorBidi"/>
      <w:sz w:val="17"/>
      <w:szCs w:val="22"/>
    </w:rPr>
  </w:style>
  <w:style w:type="paragraph" w:customStyle="1" w:styleId="Dates">
    <w:name w:val="Dates"/>
    <w:basedOn w:val="Normal"/>
    <w:qFormat/>
    <w:rsid w:val="00661102"/>
    <w:pPr>
      <w:spacing w:before="0" w:after="0"/>
      <w:jc w:val="left"/>
    </w:pPr>
    <w:rPr>
      <w:rFonts w:eastAsiaTheme="minorHAnsi" w:cstheme="minorBidi"/>
      <w:color w:val="595959" w:themeColor="text1" w:themeTint="A6"/>
      <w:sz w:val="17"/>
      <w:szCs w:val="22"/>
    </w:rPr>
  </w:style>
  <w:style w:type="paragraph" w:customStyle="1" w:styleId="Italics">
    <w:name w:val="Italics"/>
    <w:basedOn w:val="Normal"/>
    <w:qFormat/>
    <w:rsid w:val="00661102"/>
    <w:pPr>
      <w:spacing w:before="0" w:after="0"/>
      <w:jc w:val="left"/>
    </w:pPr>
    <w:rPr>
      <w:rFonts w:eastAsiaTheme="minorHAnsi" w:cstheme="minorBidi"/>
      <w:i/>
      <w:sz w:val="17"/>
      <w:szCs w:val="22"/>
    </w:rPr>
  </w:style>
  <w:style w:type="paragraph" w:customStyle="1" w:styleId="Description">
    <w:name w:val="Description"/>
    <w:basedOn w:val="Normal"/>
    <w:qFormat/>
    <w:rsid w:val="00661102"/>
    <w:pPr>
      <w:numPr>
        <w:numId w:val="29"/>
      </w:numPr>
      <w:spacing w:before="0" w:after="80"/>
      <w:ind w:left="432" w:hanging="288"/>
      <w:jc w:val="left"/>
    </w:pPr>
    <w:rPr>
      <w:rFonts w:eastAsiaTheme="minorHAnsi" w:cstheme="minorBidi"/>
      <w:sz w:val="17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Table Grid" w:uiPriority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661102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qFormat/>
    <w:rsid w:val="00661102"/>
    <w:pPr>
      <w:spacing w:before="0" w:after="0"/>
      <w:jc w:val="left"/>
    </w:pPr>
    <w:rPr>
      <w:rFonts w:asciiTheme="majorHAnsi" w:eastAsiaTheme="minorHAnsi" w:hAnsiTheme="majorHAnsi" w:cstheme="minorBidi"/>
      <w:caps/>
      <w:color w:val="595959" w:themeColor="text1" w:themeTint="A6"/>
      <w:spacing w:val="10"/>
      <w:sz w:val="20"/>
      <w:szCs w:val="22"/>
    </w:rPr>
  </w:style>
  <w:style w:type="paragraph" w:customStyle="1" w:styleId="ResumeBodyText">
    <w:name w:val="Resume Body Text"/>
    <w:basedOn w:val="Normal"/>
    <w:qFormat/>
    <w:rsid w:val="00661102"/>
    <w:pPr>
      <w:spacing w:before="0" w:after="0"/>
      <w:jc w:val="left"/>
    </w:pPr>
    <w:rPr>
      <w:rFonts w:eastAsiaTheme="minorHAnsi" w:cstheme="minorBidi"/>
      <w:sz w:val="17"/>
      <w:szCs w:val="22"/>
    </w:rPr>
  </w:style>
  <w:style w:type="paragraph" w:customStyle="1" w:styleId="Dates">
    <w:name w:val="Dates"/>
    <w:basedOn w:val="Normal"/>
    <w:qFormat/>
    <w:rsid w:val="00661102"/>
    <w:pPr>
      <w:spacing w:before="0" w:after="0"/>
      <w:jc w:val="left"/>
    </w:pPr>
    <w:rPr>
      <w:rFonts w:eastAsiaTheme="minorHAnsi" w:cstheme="minorBidi"/>
      <w:color w:val="595959" w:themeColor="text1" w:themeTint="A6"/>
      <w:sz w:val="17"/>
      <w:szCs w:val="22"/>
    </w:rPr>
  </w:style>
  <w:style w:type="paragraph" w:customStyle="1" w:styleId="Italics">
    <w:name w:val="Italics"/>
    <w:basedOn w:val="Normal"/>
    <w:qFormat/>
    <w:rsid w:val="00661102"/>
    <w:pPr>
      <w:spacing w:before="0" w:after="0"/>
      <w:jc w:val="left"/>
    </w:pPr>
    <w:rPr>
      <w:rFonts w:eastAsiaTheme="minorHAnsi" w:cstheme="minorBidi"/>
      <w:i/>
      <w:sz w:val="17"/>
      <w:szCs w:val="22"/>
    </w:rPr>
  </w:style>
  <w:style w:type="paragraph" w:customStyle="1" w:styleId="Description">
    <w:name w:val="Description"/>
    <w:basedOn w:val="Normal"/>
    <w:qFormat/>
    <w:rsid w:val="00661102"/>
    <w:pPr>
      <w:numPr>
        <w:numId w:val="29"/>
      </w:numPr>
      <w:spacing w:before="0" w:after="80"/>
      <w:ind w:left="432" w:hanging="288"/>
      <w:jc w:val="left"/>
    </w:pPr>
    <w:rPr>
      <w:rFonts w:eastAsiaTheme="minorHAnsi" w:cstheme="minorBidi"/>
      <w:sz w:val="17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7k:ysjd303d3qs0rns4ftwgdj600000gn:T:TM02808064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92301CCE168174BACA98D587B73C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B20E9-B659-AC41-8D60-17158A6D2E5E}"/>
      </w:docPartPr>
      <w:docPartBody>
        <w:p w:rsidR="005E19CF" w:rsidRDefault="005E19CF" w:rsidP="005E19CF">
          <w:pPr>
            <w:pStyle w:val="C92301CCE168174BACA98D587B73C356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9CF"/>
    <w:rsid w:val="005E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85CB16AE32E145A6E60629D55A4802">
    <w:name w:val="4E85CB16AE32E145A6E60629D55A4802"/>
  </w:style>
  <w:style w:type="paragraph" w:customStyle="1" w:styleId="C571038BDD2EBC4FBAE8A23B4AB8F5F8">
    <w:name w:val="C571038BDD2EBC4FBAE8A23B4AB8F5F8"/>
  </w:style>
  <w:style w:type="paragraph" w:customStyle="1" w:styleId="DB8C1CD7F0E62142B566FC9E867E03E5">
    <w:name w:val="DB8C1CD7F0E62142B566FC9E867E03E5"/>
  </w:style>
  <w:style w:type="paragraph" w:customStyle="1" w:styleId="FC9D2821B4126440B3B70DD86A3AB6F0">
    <w:name w:val="FC9D2821B4126440B3B70DD86A3AB6F0"/>
  </w:style>
  <w:style w:type="paragraph" w:customStyle="1" w:styleId="A65A5C3E4EF6C34FB1AC2064A74D1A8F">
    <w:name w:val="A65A5C3E4EF6C34FB1AC2064A74D1A8F"/>
  </w:style>
  <w:style w:type="paragraph" w:customStyle="1" w:styleId="746F6231025EBF4F9E2538ED7588C8CD">
    <w:name w:val="746F6231025EBF4F9E2538ED7588C8CD"/>
  </w:style>
  <w:style w:type="paragraph" w:customStyle="1" w:styleId="710D6B42B06B714A8670ABCC3D6B3804">
    <w:name w:val="710D6B42B06B714A8670ABCC3D6B3804"/>
  </w:style>
  <w:style w:type="paragraph" w:customStyle="1" w:styleId="E7C03FD3B0EF5643A7E469E3840032BA">
    <w:name w:val="E7C03FD3B0EF5643A7E469E3840032BA"/>
  </w:style>
  <w:style w:type="paragraph" w:customStyle="1" w:styleId="6EA939B40B98B242B5C469D2B200B5C4">
    <w:name w:val="6EA939B40B98B242B5C469D2B200B5C4"/>
  </w:style>
  <w:style w:type="paragraph" w:customStyle="1" w:styleId="F747C11283FA07438EE6167C4CE07205">
    <w:name w:val="F747C11283FA07438EE6167C4CE07205"/>
  </w:style>
  <w:style w:type="paragraph" w:customStyle="1" w:styleId="C39466DE9F5C84409A93942E30AB0B72">
    <w:name w:val="C39466DE9F5C84409A93942E30AB0B72"/>
  </w:style>
  <w:style w:type="paragraph" w:customStyle="1" w:styleId="DC2BD7E93D6B80419E4F0E84F0D56B0F">
    <w:name w:val="DC2BD7E93D6B80419E4F0E84F0D56B0F"/>
  </w:style>
  <w:style w:type="paragraph" w:customStyle="1" w:styleId="C604E9B064C3374190F9D3F37F93BB49">
    <w:name w:val="C604E9B064C3374190F9D3F37F93BB49"/>
  </w:style>
  <w:style w:type="paragraph" w:customStyle="1" w:styleId="94390D0C23F33040B3777D23ECA429F2">
    <w:name w:val="94390D0C23F33040B3777D23ECA429F2"/>
  </w:style>
  <w:style w:type="paragraph" w:customStyle="1" w:styleId="15D1D1A11E1C734D92BC2FAB0EAFCE7C">
    <w:name w:val="15D1D1A11E1C734D92BC2FAB0EAFCE7C"/>
  </w:style>
  <w:style w:type="paragraph" w:customStyle="1" w:styleId="1DCE141D10866348AF1802BFC1B1FEEE">
    <w:name w:val="1DCE141D10866348AF1802BFC1B1FEEE"/>
  </w:style>
  <w:style w:type="paragraph" w:customStyle="1" w:styleId="95194D4EA1930C46B3BEEFB3688147D3">
    <w:name w:val="95194D4EA1930C46B3BEEFB3688147D3"/>
  </w:style>
  <w:style w:type="paragraph" w:customStyle="1" w:styleId="EC0BA704B9CF10459A62F98A138490C6">
    <w:name w:val="EC0BA704B9CF10459A62F98A138490C6"/>
  </w:style>
  <w:style w:type="paragraph" w:customStyle="1" w:styleId="EE7E110677E59B4A81DD9CF6028F9013">
    <w:name w:val="EE7E110677E59B4A81DD9CF6028F9013"/>
  </w:style>
  <w:style w:type="paragraph" w:customStyle="1" w:styleId="436C990ABE797444B7F3C5BC27C3FFF7">
    <w:name w:val="436C990ABE797444B7F3C5BC27C3FFF7"/>
  </w:style>
  <w:style w:type="paragraph" w:customStyle="1" w:styleId="AFFB10043B25594E8E04427BDEB35A4E">
    <w:name w:val="AFFB10043B25594E8E04427BDEB35A4E"/>
  </w:style>
  <w:style w:type="paragraph" w:customStyle="1" w:styleId="2AD12E3C11FC36469F34D07B3CA3AD95">
    <w:name w:val="2AD12E3C11FC36469F34D07B3CA3AD95"/>
  </w:style>
  <w:style w:type="paragraph" w:customStyle="1" w:styleId="6FB2517B9E0EDC4DBD27A512DDE3E2EE">
    <w:name w:val="6FB2517B9E0EDC4DBD27A512DDE3E2EE"/>
  </w:style>
  <w:style w:type="paragraph" w:customStyle="1" w:styleId="1D61649892194348A9C076064D4E1AB2">
    <w:name w:val="1D61649892194348A9C076064D4E1AB2"/>
  </w:style>
  <w:style w:type="paragraph" w:customStyle="1" w:styleId="8B0B688830375543BC6F2A233FCEA018">
    <w:name w:val="8B0B688830375543BC6F2A233FCEA018"/>
  </w:style>
  <w:style w:type="paragraph" w:customStyle="1" w:styleId="03A480B3B11418428A30D48CE90C8D12">
    <w:name w:val="03A480B3B11418428A30D48CE90C8D12"/>
  </w:style>
  <w:style w:type="paragraph" w:customStyle="1" w:styleId="7C7E0453D2FFF44092F0B2981F0604E3">
    <w:name w:val="7C7E0453D2FFF44092F0B2981F0604E3"/>
  </w:style>
  <w:style w:type="paragraph" w:customStyle="1" w:styleId="DBEBE43AEFF56E4A9EFBE8FC8D4DDA85">
    <w:name w:val="DBEBE43AEFF56E4A9EFBE8FC8D4DDA85"/>
  </w:style>
  <w:style w:type="paragraph" w:customStyle="1" w:styleId="9B111886CEC302499AE0AFE5BA7D9190">
    <w:name w:val="9B111886CEC302499AE0AFE5BA7D9190"/>
  </w:style>
  <w:style w:type="paragraph" w:customStyle="1" w:styleId="56CACC3171F46441ABFB8F19BC12428E">
    <w:name w:val="56CACC3171F46441ABFB8F19BC12428E"/>
  </w:style>
  <w:style w:type="paragraph" w:customStyle="1" w:styleId="2FB032F86F96ED40B8AB3AAF756ECB2F">
    <w:name w:val="2FB032F86F96ED40B8AB3AAF756ECB2F"/>
  </w:style>
  <w:style w:type="paragraph" w:customStyle="1" w:styleId="5F0811CD3987E2499F51B93DB86B0BD6">
    <w:name w:val="5F0811CD3987E2499F51B93DB86B0BD6"/>
  </w:style>
  <w:style w:type="paragraph" w:customStyle="1" w:styleId="A2E621518830AC45A615AA0456C56E33">
    <w:name w:val="A2E621518830AC45A615AA0456C56E33"/>
  </w:style>
  <w:style w:type="paragraph" w:customStyle="1" w:styleId="C6FA2BD43D72F14CB6180DEEF0F0FD36">
    <w:name w:val="C6FA2BD43D72F14CB6180DEEF0F0FD36"/>
  </w:style>
  <w:style w:type="paragraph" w:customStyle="1" w:styleId="5A1F869D3FDE374BB19BE433BEF19811">
    <w:name w:val="5A1F869D3FDE374BB19BE433BEF19811"/>
    <w:rsid w:val="005E19CF"/>
  </w:style>
  <w:style w:type="paragraph" w:customStyle="1" w:styleId="7FEAB7356556C643B5C2F296CE2B56C2">
    <w:name w:val="7FEAB7356556C643B5C2F296CE2B56C2"/>
    <w:rsid w:val="005E19CF"/>
  </w:style>
  <w:style w:type="paragraph" w:customStyle="1" w:styleId="9861CCCABA17F54FA2113EA21959B7E4">
    <w:name w:val="9861CCCABA17F54FA2113EA21959B7E4"/>
    <w:rsid w:val="005E19CF"/>
  </w:style>
  <w:style w:type="paragraph" w:customStyle="1" w:styleId="FF116A751F2FC1439B3EC12B667C9B1A">
    <w:name w:val="FF116A751F2FC1439B3EC12B667C9B1A"/>
    <w:rsid w:val="005E19CF"/>
  </w:style>
  <w:style w:type="paragraph" w:customStyle="1" w:styleId="D3BC743A1D8A8246BDA240C350583BB2">
    <w:name w:val="D3BC743A1D8A8246BDA240C350583BB2"/>
    <w:rsid w:val="005E19CF"/>
  </w:style>
  <w:style w:type="paragraph" w:customStyle="1" w:styleId="54352E66B553FF4C9B05EF600631F206">
    <w:name w:val="54352E66B553FF4C9B05EF600631F206"/>
    <w:rsid w:val="005E19CF"/>
  </w:style>
  <w:style w:type="paragraph" w:customStyle="1" w:styleId="3804CB00421C67488CCBBA97E26010A7">
    <w:name w:val="3804CB00421C67488CCBBA97E26010A7"/>
    <w:rsid w:val="005E19CF"/>
  </w:style>
  <w:style w:type="paragraph" w:customStyle="1" w:styleId="2E9EBE811FD3774F9696CE83C49401D9">
    <w:name w:val="2E9EBE811FD3774F9696CE83C49401D9"/>
    <w:rsid w:val="005E19CF"/>
  </w:style>
  <w:style w:type="paragraph" w:customStyle="1" w:styleId="C3F4846A97E86C4BAB33FF0C1C7FB51F">
    <w:name w:val="C3F4846A97E86C4BAB33FF0C1C7FB51F"/>
    <w:rsid w:val="005E19CF"/>
  </w:style>
  <w:style w:type="paragraph" w:customStyle="1" w:styleId="4A93C78401492742BACC06F217454F5B">
    <w:name w:val="4A93C78401492742BACC06F217454F5B"/>
    <w:rsid w:val="005E19CF"/>
  </w:style>
  <w:style w:type="paragraph" w:customStyle="1" w:styleId="5FF102FAE5928949A6BA3D1B44217683">
    <w:name w:val="5FF102FAE5928949A6BA3D1B44217683"/>
    <w:rsid w:val="005E19CF"/>
  </w:style>
  <w:style w:type="paragraph" w:customStyle="1" w:styleId="FCFFABA03B1C3944B63E1EFBC10FA710">
    <w:name w:val="FCFFABA03B1C3944B63E1EFBC10FA710"/>
    <w:rsid w:val="005E19CF"/>
  </w:style>
  <w:style w:type="paragraph" w:customStyle="1" w:styleId="A350C1DD46357F4BB1B0DF3D9F05BCB7">
    <w:name w:val="A350C1DD46357F4BB1B0DF3D9F05BCB7"/>
    <w:rsid w:val="005E19CF"/>
  </w:style>
  <w:style w:type="paragraph" w:customStyle="1" w:styleId="A97B7193B6B4964F977ADDDA3F160B26">
    <w:name w:val="A97B7193B6B4964F977ADDDA3F160B26"/>
    <w:rsid w:val="005E19CF"/>
  </w:style>
  <w:style w:type="paragraph" w:customStyle="1" w:styleId="0E0FB0661EC43049A5C3702C9297B28F">
    <w:name w:val="0E0FB0661EC43049A5C3702C9297B28F"/>
    <w:rsid w:val="005E19CF"/>
  </w:style>
  <w:style w:type="paragraph" w:customStyle="1" w:styleId="C3098B645B6B6A48A857A01EAD7A4C82">
    <w:name w:val="C3098B645B6B6A48A857A01EAD7A4C82"/>
    <w:rsid w:val="005E19CF"/>
  </w:style>
  <w:style w:type="paragraph" w:customStyle="1" w:styleId="CB450A5A1E8A5E4BA337892697CDDA69">
    <w:name w:val="CB450A5A1E8A5E4BA337892697CDDA69"/>
    <w:rsid w:val="005E19CF"/>
  </w:style>
  <w:style w:type="paragraph" w:customStyle="1" w:styleId="E69FA78286B38B49BFECCCEBB645BC66">
    <w:name w:val="E69FA78286B38B49BFECCCEBB645BC66"/>
    <w:rsid w:val="005E19CF"/>
  </w:style>
  <w:style w:type="paragraph" w:customStyle="1" w:styleId="FFA486662ED9B248B2862D207BE7157F">
    <w:name w:val="FFA486662ED9B248B2862D207BE7157F"/>
    <w:rsid w:val="005E19CF"/>
  </w:style>
  <w:style w:type="paragraph" w:customStyle="1" w:styleId="17910D512ED3554F91F20092B80E1F05">
    <w:name w:val="17910D512ED3554F91F20092B80E1F05"/>
    <w:rsid w:val="005E19CF"/>
  </w:style>
  <w:style w:type="paragraph" w:customStyle="1" w:styleId="6E38918CB5E55C489FC1DBC1CFD73EF3">
    <w:name w:val="6E38918CB5E55C489FC1DBC1CFD73EF3"/>
    <w:rsid w:val="005E19CF"/>
  </w:style>
  <w:style w:type="paragraph" w:customStyle="1" w:styleId="7894F702771C124389D259C21496B0C3">
    <w:name w:val="7894F702771C124389D259C21496B0C3"/>
    <w:rsid w:val="005E19CF"/>
  </w:style>
  <w:style w:type="paragraph" w:customStyle="1" w:styleId="88DB9BA3E0D96643B6B24C44F3ECAB07">
    <w:name w:val="88DB9BA3E0D96643B6B24C44F3ECAB07"/>
    <w:rsid w:val="005E19CF"/>
  </w:style>
  <w:style w:type="paragraph" w:customStyle="1" w:styleId="E5AACB76C13E4B448963D63E1946B322">
    <w:name w:val="E5AACB76C13E4B448963D63E1946B322"/>
    <w:rsid w:val="005E19CF"/>
  </w:style>
  <w:style w:type="paragraph" w:customStyle="1" w:styleId="57CCDDC6C9E6E64A98C3CCD4EF4CF68B">
    <w:name w:val="57CCDDC6C9E6E64A98C3CCD4EF4CF68B"/>
    <w:rsid w:val="005E19CF"/>
  </w:style>
  <w:style w:type="paragraph" w:customStyle="1" w:styleId="8B69FB9B9C15F8489E22CAF98E3351E6">
    <w:name w:val="8B69FB9B9C15F8489E22CAF98E3351E6"/>
    <w:rsid w:val="005E19CF"/>
  </w:style>
  <w:style w:type="paragraph" w:customStyle="1" w:styleId="B5E4FEAEBA0B2F408D8E87BF0D58EDF4">
    <w:name w:val="B5E4FEAEBA0B2F408D8E87BF0D58EDF4"/>
    <w:rsid w:val="005E19CF"/>
  </w:style>
  <w:style w:type="paragraph" w:customStyle="1" w:styleId="646B0416710DBF4B9457407F3F8F3C78">
    <w:name w:val="646B0416710DBF4B9457407F3F8F3C78"/>
    <w:rsid w:val="005E19CF"/>
  </w:style>
  <w:style w:type="paragraph" w:customStyle="1" w:styleId="C82515CE285E3948BEF71F577076329C">
    <w:name w:val="C82515CE285E3948BEF71F577076329C"/>
    <w:rsid w:val="005E19CF"/>
  </w:style>
  <w:style w:type="paragraph" w:customStyle="1" w:styleId="CE8762841E884C4FAA7C2F8BD2605525">
    <w:name w:val="CE8762841E884C4FAA7C2F8BD2605525"/>
    <w:rsid w:val="005E19CF"/>
  </w:style>
  <w:style w:type="paragraph" w:customStyle="1" w:styleId="FE3EC7D32D13334385B0865E85B33A2C">
    <w:name w:val="FE3EC7D32D13334385B0865E85B33A2C"/>
    <w:rsid w:val="005E19CF"/>
  </w:style>
  <w:style w:type="paragraph" w:customStyle="1" w:styleId="04C0AA3138623447BDBBC86C2C8F8986">
    <w:name w:val="04C0AA3138623447BDBBC86C2C8F8986"/>
    <w:rsid w:val="005E19CF"/>
  </w:style>
  <w:style w:type="paragraph" w:customStyle="1" w:styleId="402B31D3D04E7B41A44DBA15134BAB73">
    <w:name w:val="402B31D3D04E7B41A44DBA15134BAB73"/>
    <w:rsid w:val="005E19CF"/>
  </w:style>
  <w:style w:type="paragraph" w:customStyle="1" w:styleId="1CA89DFBD878EC47BC474DF5B1EB46E3">
    <w:name w:val="1CA89DFBD878EC47BC474DF5B1EB46E3"/>
    <w:rsid w:val="005E19CF"/>
  </w:style>
  <w:style w:type="paragraph" w:customStyle="1" w:styleId="28713FD0B7BB694DB2B9928093900895">
    <w:name w:val="28713FD0B7BB694DB2B9928093900895"/>
    <w:rsid w:val="005E19CF"/>
  </w:style>
  <w:style w:type="paragraph" w:customStyle="1" w:styleId="0A16286893D088439399F2CB5506C5FE">
    <w:name w:val="0A16286893D088439399F2CB5506C5FE"/>
    <w:rsid w:val="005E19CF"/>
  </w:style>
  <w:style w:type="paragraph" w:customStyle="1" w:styleId="4C4FB51C11E6E042ADE61908EF0D260F">
    <w:name w:val="4C4FB51C11E6E042ADE61908EF0D260F"/>
    <w:rsid w:val="005E19CF"/>
  </w:style>
  <w:style w:type="paragraph" w:customStyle="1" w:styleId="E2C016D0AB488247B8FC8A0770A8C6A0">
    <w:name w:val="E2C016D0AB488247B8FC8A0770A8C6A0"/>
    <w:rsid w:val="005E19CF"/>
  </w:style>
  <w:style w:type="paragraph" w:customStyle="1" w:styleId="BA9D43EF4AACAD408D2F111CDC11088F">
    <w:name w:val="BA9D43EF4AACAD408D2F111CDC11088F"/>
    <w:rsid w:val="005E19CF"/>
  </w:style>
  <w:style w:type="paragraph" w:customStyle="1" w:styleId="5CC37A3BECC9C142BEC11841B9CA36DF">
    <w:name w:val="5CC37A3BECC9C142BEC11841B9CA36DF"/>
    <w:rsid w:val="005E19CF"/>
  </w:style>
  <w:style w:type="paragraph" w:customStyle="1" w:styleId="3E686AB520255D448E9857119B7EC666">
    <w:name w:val="3E686AB520255D448E9857119B7EC666"/>
    <w:rsid w:val="005E19CF"/>
  </w:style>
  <w:style w:type="paragraph" w:customStyle="1" w:styleId="84EFCF8C802E7446B11EAB153E509A5E">
    <w:name w:val="84EFCF8C802E7446B11EAB153E509A5E"/>
    <w:rsid w:val="005E19CF"/>
  </w:style>
  <w:style w:type="paragraph" w:customStyle="1" w:styleId="B15BEA8D28219C42AB6868667F247464">
    <w:name w:val="B15BEA8D28219C42AB6868667F247464"/>
    <w:rsid w:val="005E19CF"/>
  </w:style>
  <w:style w:type="paragraph" w:customStyle="1" w:styleId="781966103675BE4B8AA0C9F62E384135">
    <w:name w:val="781966103675BE4B8AA0C9F62E384135"/>
    <w:rsid w:val="005E19CF"/>
  </w:style>
  <w:style w:type="paragraph" w:customStyle="1" w:styleId="F209688EAE7FED4EAD4FEEBBD5634BCF">
    <w:name w:val="F209688EAE7FED4EAD4FEEBBD5634BCF"/>
    <w:rsid w:val="005E19CF"/>
  </w:style>
  <w:style w:type="paragraph" w:customStyle="1" w:styleId="89515E38602D5E448F2FD5AA408E9AC6">
    <w:name w:val="89515E38602D5E448F2FD5AA408E9AC6"/>
    <w:rsid w:val="005E19CF"/>
  </w:style>
  <w:style w:type="paragraph" w:customStyle="1" w:styleId="C893C623F255434F93764D5EFF707798">
    <w:name w:val="C893C623F255434F93764D5EFF707798"/>
    <w:rsid w:val="005E19CF"/>
  </w:style>
  <w:style w:type="paragraph" w:customStyle="1" w:styleId="75F9E562D714B2408E4D90053F8A005C">
    <w:name w:val="75F9E562D714B2408E4D90053F8A005C"/>
    <w:rsid w:val="005E19CF"/>
  </w:style>
  <w:style w:type="paragraph" w:customStyle="1" w:styleId="708DE1057DB4AC4EB02E08BB17C335F4">
    <w:name w:val="708DE1057DB4AC4EB02E08BB17C335F4"/>
    <w:rsid w:val="005E19CF"/>
  </w:style>
  <w:style w:type="paragraph" w:customStyle="1" w:styleId="D34A1080C6D6D6498437F7EA1CB61FDD">
    <w:name w:val="D34A1080C6D6D6498437F7EA1CB61FDD"/>
    <w:rsid w:val="005E19CF"/>
  </w:style>
  <w:style w:type="paragraph" w:customStyle="1" w:styleId="CE209B98836612488ABD2995ED0F98A0">
    <w:name w:val="CE209B98836612488ABD2995ED0F98A0"/>
    <w:rsid w:val="005E19CF"/>
  </w:style>
  <w:style w:type="paragraph" w:customStyle="1" w:styleId="E74AFD27FB18E644810DA33D7D255B85">
    <w:name w:val="E74AFD27FB18E644810DA33D7D255B85"/>
    <w:rsid w:val="005E19CF"/>
  </w:style>
  <w:style w:type="paragraph" w:customStyle="1" w:styleId="24C660F7962A594ABBC87F853FA90464">
    <w:name w:val="24C660F7962A594ABBC87F853FA90464"/>
    <w:rsid w:val="005E19CF"/>
  </w:style>
  <w:style w:type="paragraph" w:customStyle="1" w:styleId="5AB4A05CE67C124D823A808BC138B4AF">
    <w:name w:val="5AB4A05CE67C124D823A808BC138B4AF"/>
    <w:rsid w:val="005E19CF"/>
  </w:style>
  <w:style w:type="paragraph" w:customStyle="1" w:styleId="92C4738DF8748B42AC6292072225EEDC">
    <w:name w:val="92C4738DF8748B42AC6292072225EEDC"/>
    <w:rsid w:val="005E19CF"/>
  </w:style>
  <w:style w:type="paragraph" w:customStyle="1" w:styleId="5900C8FC3232A64F82FACBDF421A9C33">
    <w:name w:val="5900C8FC3232A64F82FACBDF421A9C33"/>
    <w:rsid w:val="005E19CF"/>
  </w:style>
  <w:style w:type="paragraph" w:customStyle="1" w:styleId="C92301CCE168174BACA98D587B73C356">
    <w:name w:val="C92301CCE168174BACA98D587B73C356"/>
    <w:rsid w:val="005E19CF"/>
  </w:style>
  <w:style w:type="paragraph" w:customStyle="1" w:styleId="719023D1D1EB6D4BA302D721007ACC9F">
    <w:name w:val="719023D1D1EB6D4BA302D721007ACC9F"/>
    <w:rsid w:val="005E19CF"/>
  </w:style>
  <w:style w:type="paragraph" w:customStyle="1" w:styleId="7A689BC11BF13D428EADEC275554FEB6">
    <w:name w:val="7A689BC11BF13D428EADEC275554FEB6"/>
    <w:rsid w:val="005E19CF"/>
  </w:style>
  <w:style w:type="paragraph" w:customStyle="1" w:styleId="8AF92922D6D3544D849B66E2756C9449">
    <w:name w:val="8AF92922D6D3544D849B66E2756C9449"/>
    <w:rsid w:val="005E19CF"/>
  </w:style>
  <w:style w:type="paragraph" w:customStyle="1" w:styleId="1B81A844E9E2294BB15AC61C26B8EC11">
    <w:name w:val="1B81A844E9E2294BB15AC61C26B8EC11"/>
    <w:rsid w:val="005E19CF"/>
  </w:style>
  <w:style w:type="paragraph" w:customStyle="1" w:styleId="A3985B51D0EE5B4A96652ABDFF828EC6">
    <w:name w:val="A3985B51D0EE5B4A96652ABDFF828EC6"/>
    <w:rsid w:val="005E19CF"/>
  </w:style>
  <w:style w:type="paragraph" w:customStyle="1" w:styleId="81934EBBC3BE034585F0CD883FB64B98">
    <w:name w:val="81934EBBC3BE034585F0CD883FB64B98"/>
    <w:rsid w:val="005E19C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85CB16AE32E145A6E60629D55A4802">
    <w:name w:val="4E85CB16AE32E145A6E60629D55A4802"/>
  </w:style>
  <w:style w:type="paragraph" w:customStyle="1" w:styleId="C571038BDD2EBC4FBAE8A23B4AB8F5F8">
    <w:name w:val="C571038BDD2EBC4FBAE8A23B4AB8F5F8"/>
  </w:style>
  <w:style w:type="paragraph" w:customStyle="1" w:styleId="DB8C1CD7F0E62142B566FC9E867E03E5">
    <w:name w:val="DB8C1CD7F0E62142B566FC9E867E03E5"/>
  </w:style>
  <w:style w:type="paragraph" w:customStyle="1" w:styleId="FC9D2821B4126440B3B70DD86A3AB6F0">
    <w:name w:val="FC9D2821B4126440B3B70DD86A3AB6F0"/>
  </w:style>
  <w:style w:type="paragraph" w:customStyle="1" w:styleId="A65A5C3E4EF6C34FB1AC2064A74D1A8F">
    <w:name w:val="A65A5C3E4EF6C34FB1AC2064A74D1A8F"/>
  </w:style>
  <w:style w:type="paragraph" w:customStyle="1" w:styleId="746F6231025EBF4F9E2538ED7588C8CD">
    <w:name w:val="746F6231025EBF4F9E2538ED7588C8CD"/>
  </w:style>
  <w:style w:type="paragraph" w:customStyle="1" w:styleId="710D6B42B06B714A8670ABCC3D6B3804">
    <w:name w:val="710D6B42B06B714A8670ABCC3D6B3804"/>
  </w:style>
  <w:style w:type="paragraph" w:customStyle="1" w:styleId="E7C03FD3B0EF5643A7E469E3840032BA">
    <w:name w:val="E7C03FD3B0EF5643A7E469E3840032BA"/>
  </w:style>
  <w:style w:type="paragraph" w:customStyle="1" w:styleId="6EA939B40B98B242B5C469D2B200B5C4">
    <w:name w:val="6EA939B40B98B242B5C469D2B200B5C4"/>
  </w:style>
  <w:style w:type="paragraph" w:customStyle="1" w:styleId="F747C11283FA07438EE6167C4CE07205">
    <w:name w:val="F747C11283FA07438EE6167C4CE07205"/>
  </w:style>
  <w:style w:type="paragraph" w:customStyle="1" w:styleId="C39466DE9F5C84409A93942E30AB0B72">
    <w:name w:val="C39466DE9F5C84409A93942E30AB0B72"/>
  </w:style>
  <w:style w:type="paragraph" w:customStyle="1" w:styleId="DC2BD7E93D6B80419E4F0E84F0D56B0F">
    <w:name w:val="DC2BD7E93D6B80419E4F0E84F0D56B0F"/>
  </w:style>
  <w:style w:type="paragraph" w:customStyle="1" w:styleId="C604E9B064C3374190F9D3F37F93BB49">
    <w:name w:val="C604E9B064C3374190F9D3F37F93BB49"/>
  </w:style>
  <w:style w:type="paragraph" w:customStyle="1" w:styleId="94390D0C23F33040B3777D23ECA429F2">
    <w:name w:val="94390D0C23F33040B3777D23ECA429F2"/>
  </w:style>
  <w:style w:type="paragraph" w:customStyle="1" w:styleId="15D1D1A11E1C734D92BC2FAB0EAFCE7C">
    <w:name w:val="15D1D1A11E1C734D92BC2FAB0EAFCE7C"/>
  </w:style>
  <w:style w:type="paragraph" w:customStyle="1" w:styleId="1DCE141D10866348AF1802BFC1B1FEEE">
    <w:name w:val="1DCE141D10866348AF1802BFC1B1FEEE"/>
  </w:style>
  <w:style w:type="paragraph" w:customStyle="1" w:styleId="95194D4EA1930C46B3BEEFB3688147D3">
    <w:name w:val="95194D4EA1930C46B3BEEFB3688147D3"/>
  </w:style>
  <w:style w:type="paragraph" w:customStyle="1" w:styleId="EC0BA704B9CF10459A62F98A138490C6">
    <w:name w:val="EC0BA704B9CF10459A62F98A138490C6"/>
  </w:style>
  <w:style w:type="paragraph" w:customStyle="1" w:styleId="EE7E110677E59B4A81DD9CF6028F9013">
    <w:name w:val="EE7E110677E59B4A81DD9CF6028F9013"/>
  </w:style>
  <w:style w:type="paragraph" w:customStyle="1" w:styleId="436C990ABE797444B7F3C5BC27C3FFF7">
    <w:name w:val="436C990ABE797444B7F3C5BC27C3FFF7"/>
  </w:style>
  <w:style w:type="paragraph" w:customStyle="1" w:styleId="AFFB10043B25594E8E04427BDEB35A4E">
    <w:name w:val="AFFB10043B25594E8E04427BDEB35A4E"/>
  </w:style>
  <w:style w:type="paragraph" w:customStyle="1" w:styleId="2AD12E3C11FC36469F34D07B3CA3AD95">
    <w:name w:val="2AD12E3C11FC36469F34D07B3CA3AD95"/>
  </w:style>
  <w:style w:type="paragraph" w:customStyle="1" w:styleId="6FB2517B9E0EDC4DBD27A512DDE3E2EE">
    <w:name w:val="6FB2517B9E0EDC4DBD27A512DDE3E2EE"/>
  </w:style>
  <w:style w:type="paragraph" w:customStyle="1" w:styleId="1D61649892194348A9C076064D4E1AB2">
    <w:name w:val="1D61649892194348A9C076064D4E1AB2"/>
  </w:style>
  <w:style w:type="paragraph" w:customStyle="1" w:styleId="8B0B688830375543BC6F2A233FCEA018">
    <w:name w:val="8B0B688830375543BC6F2A233FCEA018"/>
  </w:style>
  <w:style w:type="paragraph" w:customStyle="1" w:styleId="03A480B3B11418428A30D48CE90C8D12">
    <w:name w:val="03A480B3B11418428A30D48CE90C8D12"/>
  </w:style>
  <w:style w:type="paragraph" w:customStyle="1" w:styleId="7C7E0453D2FFF44092F0B2981F0604E3">
    <w:name w:val="7C7E0453D2FFF44092F0B2981F0604E3"/>
  </w:style>
  <w:style w:type="paragraph" w:customStyle="1" w:styleId="DBEBE43AEFF56E4A9EFBE8FC8D4DDA85">
    <w:name w:val="DBEBE43AEFF56E4A9EFBE8FC8D4DDA85"/>
  </w:style>
  <w:style w:type="paragraph" w:customStyle="1" w:styleId="9B111886CEC302499AE0AFE5BA7D9190">
    <w:name w:val="9B111886CEC302499AE0AFE5BA7D9190"/>
  </w:style>
  <w:style w:type="paragraph" w:customStyle="1" w:styleId="56CACC3171F46441ABFB8F19BC12428E">
    <w:name w:val="56CACC3171F46441ABFB8F19BC12428E"/>
  </w:style>
  <w:style w:type="paragraph" w:customStyle="1" w:styleId="2FB032F86F96ED40B8AB3AAF756ECB2F">
    <w:name w:val="2FB032F86F96ED40B8AB3AAF756ECB2F"/>
  </w:style>
  <w:style w:type="paragraph" w:customStyle="1" w:styleId="5F0811CD3987E2499F51B93DB86B0BD6">
    <w:name w:val="5F0811CD3987E2499F51B93DB86B0BD6"/>
  </w:style>
  <w:style w:type="paragraph" w:customStyle="1" w:styleId="A2E621518830AC45A615AA0456C56E33">
    <w:name w:val="A2E621518830AC45A615AA0456C56E33"/>
  </w:style>
  <w:style w:type="paragraph" w:customStyle="1" w:styleId="C6FA2BD43D72F14CB6180DEEF0F0FD36">
    <w:name w:val="C6FA2BD43D72F14CB6180DEEF0F0FD36"/>
  </w:style>
  <w:style w:type="paragraph" w:customStyle="1" w:styleId="5A1F869D3FDE374BB19BE433BEF19811">
    <w:name w:val="5A1F869D3FDE374BB19BE433BEF19811"/>
    <w:rsid w:val="005E19CF"/>
  </w:style>
  <w:style w:type="paragraph" w:customStyle="1" w:styleId="7FEAB7356556C643B5C2F296CE2B56C2">
    <w:name w:val="7FEAB7356556C643B5C2F296CE2B56C2"/>
    <w:rsid w:val="005E19CF"/>
  </w:style>
  <w:style w:type="paragraph" w:customStyle="1" w:styleId="9861CCCABA17F54FA2113EA21959B7E4">
    <w:name w:val="9861CCCABA17F54FA2113EA21959B7E4"/>
    <w:rsid w:val="005E19CF"/>
  </w:style>
  <w:style w:type="paragraph" w:customStyle="1" w:styleId="FF116A751F2FC1439B3EC12B667C9B1A">
    <w:name w:val="FF116A751F2FC1439B3EC12B667C9B1A"/>
    <w:rsid w:val="005E19CF"/>
  </w:style>
  <w:style w:type="paragraph" w:customStyle="1" w:styleId="D3BC743A1D8A8246BDA240C350583BB2">
    <w:name w:val="D3BC743A1D8A8246BDA240C350583BB2"/>
    <w:rsid w:val="005E19CF"/>
  </w:style>
  <w:style w:type="paragraph" w:customStyle="1" w:styleId="54352E66B553FF4C9B05EF600631F206">
    <w:name w:val="54352E66B553FF4C9B05EF600631F206"/>
    <w:rsid w:val="005E19CF"/>
  </w:style>
  <w:style w:type="paragraph" w:customStyle="1" w:styleId="3804CB00421C67488CCBBA97E26010A7">
    <w:name w:val="3804CB00421C67488CCBBA97E26010A7"/>
    <w:rsid w:val="005E19CF"/>
  </w:style>
  <w:style w:type="paragraph" w:customStyle="1" w:styleId="2E9EBE811FD3774F9696CE83C49401D9">
    <w:name w:val="2E9EBE811FD3774F9696CE83C49401D9"/>
    <w:rsid w:val="005E19CF"/>
  </w:style>
  <w:style w:type="paragraph" w:customStyle="1" w:styleId="C3F4846A97E86C4BAB33FF0C1C7FB51F">
    <w:name w:val="C3F4846A97E86C4BAB33FF0C1C7FB51F"/>
    <w:rsid w:val="005E19CF"/>
  </w:style>
  <w:style w:type="paragraph" w:customStyle="1" w:styleId="4A93C78401492742BACC06F217454F5B">
    <w:name w:val="4A93C78401492742BACC06F217454F5B"/>
    <w:rsid w:val="005E19CF"/>
  </w:style>
  <w:style w:type="paragraph" w:customStyle="1" w:styleId="5FF102FAE5928949A6BA3D1B44217683">
    <w:name w:val="5FF102FAE5928949A6BA3D1B44217683"/>
    <w:rsid w:val="005E19CF"/>
  </w:style>
  <w:style w:type="paragraph" w:customStyle="1" w:styleId="FCFFABA03B1C3944B63E1EFBC10FA710">
    <w:name w:val="FCFFABA03B1C3944B63E1EFBC10FA710"/>
    <w:rsid w:val="005E19CF"/>
  </w:style>
  <w:style w:type="paragraph" w:customStyle="1" w:styleId="A350C1DD46357F4BB1B0DF3D9F05BCB7">
    <w:name w:val="A350C1DD46357F4BB1B0DF3D9F05BCB7"/>
    <w:rsid w:val="005E19CF"/>
  </w:style>
  <w:style w:type="paragraph" w:customStyle="1" w:styleId="A97B7193B6B4964F977ADDDA3F160B26">
    <w:name w:val="A97B7193B6B4964F977ADDDA3F160B26"/>
    <w:rsid w:val="005E19CF"/>
  </w:style>
  <w:style w:type="paragraph" w:customStyle="1" w:styleId="0E0FB0661EC43049A5C3702C9297B28F">
    <w:name w:val="0E0FB0661EC43049A5C3702C9297B28F"/>
    <w:rsid w:val="005E19CF"/>
  </w:style>
  <w:style w:type="paragraph" w:customStyle="1" w:styleId="C3098B645B6B6A48A857A01EAD7A4C82">
    <w:name w:val="C3098B645B6B6A48A857A01EAD7A4C82"/>
    <w:rsid w:val="005E19CF"/>
  </w:style>
  <w:style w:type="paragraph" w:customStyle="1" w:styleId="CB450A5A1E8A5E4BA337892697CDDA69">
    <w:name w:val="CB450A5A1E8A5E4BA337892697CDDA69"/>
    <w:rsid w:val="005E19CF"/>
  </w:style>
  <w:style w:type="paragraph" w:customStyle="1" w:styleId="E69FA78286B38B49BFECCCEBB645BC66">
    <w:name w:val="E69FA78286B38B49BFECCCEBB645BC66"/>
    <w:rsid w:val="005E19CF"/>
  </w:style>
  <w:style w:type="paragraph" w:customStyle="1" w:styleId="FFA486662ED9B248B2862D207BE7157F">
    <w:name w:val="FFA486662ED9B248B2862D207BE7157F"/>
    <w:rsid w:val="005E19CF"/>
  </w:style>
  <w:style w:type="paragraph" w:customStyle="1" w:styleId="17910D512ED3554F91F20092B80E1F05">
    <w:name w:val="17910D512ED3554F91F20092B80E1F05"/>
    <w:rsid w:val="005E19CF"/>
  </w:style>
  <w:style w:type="paragraph" w:customStyle="1" w:styleId="6E38918CB5E55C489FC1DBC1CFD73EF3">
    <w:name w:val="6E38918CB5E55C489FC1DBC1CFD73EF3"/>
    <w:rsid w:val="005E19CF"/>
  </w:style>
  <w:style w:type="paragraph" w:customStyle="1" w:styleId="7894F702771C124389D259C21496B0C3">
    <w:name w:val="7894F702771C124389D259C21496B0C3"/>
    <w:rsid w:val="005E19CF"/>
  </w:style>
  <w:style w:type="paragraph" w:customStyle="1" w:styleId="88DB9BA3E0D96643B6B24C44F3ECAB07">
    <w:name w:val="88DB9BA3E0D96643B6B24C44F3ECAB07"/>
    <w:rsid w:val="005E19CF"/>
  </w:style>
  <w:style w:type="paragraph" w:customStyle="1" w:styleId="E5AACB76C13E4B448963D63E1946B322">
    <w:name w:val="E5AACB76C13E4B448963D63E1946B322"/>
    <w:rsid w:val="005E19CF"/>
  </w:style>
  <w:style w:type="paragraph" w:customStyle="1" w:styleId="57CCDDC6C9E6E64A98C3CCD4EF4CF68B">
    <w:name w:val="57CCDDC6C9E6E64A98C3CCD4EF4CF68B"/>
    <w:rsid w:val="005E19CF"/>
  </w:style>
  <w:style w:type="paragraph" w:customStyle="1" w:styleId="8B69FB9B9C15F8489E22CAF98E3351E6">
    <w:name w:val="8B69FB9B9C15F8489E22CAF98E3351E6"/>
    <w:rsid w:val="005E19CF"/>
  </w:style>
  <w:style w:type="paragraph" w:customStyle="1" w:styleId="B5E4FEAEBA0B2F408D8E87BF0D58EDF4">
    <w:name w:val="B5E4FEAEBA0B2F408D8E87BF0D58EDF4"/>
    <w:rsid w:val="005E19CF"/>
  </w:style>
  <w:style w:type="paragraph" w:customStyle="1" w:styleId="646B0416710DBF4B9457407F3F8F3C78">
    <w:name w:val="646B0416710DBF4B9457407F3F8F3C78"/>
    <w:rsid w:val="005E19CF"/>
  </w:style>
  <w:style w:type="paragraph" w:customStyle="1" w:styleId="C82515CE285E3948BEF71F577076329C">
    <w:name w:val="C82515CE285E3948BEF71F577076329C"/>
    <w:rsid w:val="005E19CF"/>
  </w:style>
  <w:style w:type="paragraph" w:customStyle="1" w:styleId="CE8762841E884C4FAA7C2F8BD2605525">
    <w:name w:val="CE8762841E884C4FAA7C2F8BD2605525"/>
    <w:rsid w:val="005E19CF"/>
  </w:style>
  <w:style w:type="paragraph" w:customStyle="1" w:styleId="FE3EC7D32D13334385B0865E85B33A2C">
    <w:name w:val="FE3EC7D32D13334385B0865E85B33A2C"/>
    <w:rsid w:val="005E19CF"/>
  </w:style>
  <w:style w:type="paragraph" w:customStyle="1" w:styleId="04C0AA3138623447BDBBC86C2C8F8986">
    <w:name w:val="04C0AA3138623447BDBBC86C2C8F8986"/>
    <w:rsid w:val="005E19CF"/>
  </w:style>
  <w:style w:type="paragraph" w:customStyle="1" w:styleId="402B31D3D04E7B41A44DBA15134BAB73">
    <w:name w:val="402B31D3D04E7B41A44DBA15134BAB73"/>
    <w:rsid w:val="005E19CF"/>
  </w:style>
  <w:style w:type="paragraph" w:customStyle="1" w:styleId="1CA89DFBD878EC47BC474DF5B1EB46E3">
    <w:name w:val="1CA89DFBD878EC47BC474DF5B1EB46E3"/>
    <w:rsid w:val="005E19CF"/>
  </w:style>
  <w:style w:type="paragraph" w:customStyle="1" w:styleId="28713FD0B7BB694DB2B9928093900895">
    <w:name w:val="28713FD0B7BB694DB2B9928093900895"/>
    <w:rsid w:val="005E19CF"/>
  </w:style>
  <w:style w:type="paragraph" w:customStyle="1" w:styleId="0A16286893D088439399F2CB5506C5FE">
    <w:name w:val="0A16286893D088439399F2CB5506C5FE"/>
    <w:rsid w:val="005E19CF"/>
  </w:style>
  <w:style w:type="paragraph" w:customStyle="1" w:styleId="4C4FB51C11E6E042ADE61908EF0D260F">
    <w:name w:val="4C4FB51C11E6E042ADE61908EF0D260F"/>
    <w:rsid w:val="005E19CF"/>
  </w:style>
  <w:style w:type="paragraph" w:customStyle="1" w:styleId="E2C016D0AB488247B8FC8A0770A8C6A0">
    <w:name w:val="E2C016D0AB488247B8FC8A0770A8C6A0"/>
    <w:rsid w:val="005E19CF"/>
  </w:style>
  <w:style w:type="paragraph" w:customStyle="1" w:styleId="BA9D43EF4AACAD408D2F111CDC11088F">
    <w:name w:val="BA9D43EF4AACAD408D2F111CDC11088F"/>
    <w:rsid w:val="005E19CF"/>
  </w:style>
  <w:style w:type="paragraph" w:customStyle="1" w:styleId="5CC37A3BECC9C142BEC11841B9CA36DF">
    <w:name w:val="5CC37A3BECC9C142BEC11841B9CA36DF"/>
    <w:rsid w:val="005E19CF"/>
  </w:style>
  <w:style w:type="paragraph" w:customStyle="1" w:styleId="3E686AB520255D448E9857119B7EC666">
    <w:name w:val="3E686AB520255D448E9857119B7EC666"/>
    <w:rsid w:val="005E19CF"/>
  </w:style>
  <w:style w:type="paragraph" w:customStyle="1" w:styleId="84EFCF8C802E7446B11EAB153E509A5E">
    <w:name w:val="84EFCF8C802E7446B11EAB153E509A5E"/>
    <w:rsid w:val="005E19CF"/>
  </w:style>
  <w:style w:type="paragraph" w:customStyle="1" w:styleId="B15BEA8D28219C42AB6868667F247464">
    <w:name w:val="B15BEA8D28219C42AB6868667F247464"/>
    <w:rsid w:val="005E19CF"/>
  </w:style>
  <w:style w:type="paragraph" w:customStyle="1" w:styleId="781966103675BE4B8AA0C9F62E384135">
    <w:name w:val="781966103675BE4B8AA0C9F62E384135"/>
    <w:rsid w:val="005E19CF"/>
  </w:style>
  <w:style w:type="paragraph" w:customStyle="1" w:styleId="F209688EAE7FED4EAD4FEEBBD5634BCF">
    <w:name w:val="F209688EAE7FED4EAD4FEEBBD5634BCF"/>
    <w:rsid w:val="005E19CF"/>
  </w:style>
  <w:style w:type="paragraph" w:customStyle="1" w:styleId="89515E38602D5E448F2FD5AA408E9AC6">
    <w:name w:val="89515E38602D5E448F2FD5AA408E9AC6"/>
    <w:rsid w:val="005E19CF"/>
  </w:style>
  <w:style w:type="paragraph" w:customStyle="1" w:styleId="C893C623F255434F93764D5EFF707798">
    <w:name w:val="C893C623F255434F93764D5EFF707798"/>
    <w:rsid w:val="005E19CF"/>
  </w:style>
  <w:style w:type="paragraph" w:customStyle="1" w:styleId="75F9E562D714B2408E4D90053F8A005C">
    <w:name w:val="75F9E562D714B2408E4D90053F8A005C"/>
    <w:rsid w:val="005E19CF"/>
  </w:style>
  <w:style w:type="paragraph" w:customStyle="1" w:styleId="708DE1057DB4AC4EB02E08BB17C335F4">
    <w:name w:val="708DE1057DB4AC4EB02E08BB17C335F4"/>
    <w:rsid w:val="005E19CF"/>
  </w:style>
  <w:style w:type="paragraph" w:customStyle="1" w:styleId="D34A1080C6D6D6498437F7EA1CB61FDD">
    <w:name w:val="D34A1080C6D6D6498437F7EA1CB61FDD"/>
    <w:rsid w:val="005E19CF"/>
  </w:style>
  <w:style w:type="paragraph" w:customStyle="1" w:styleId="CE209B98836612488ABD2995ED0F98A0">
    <w:name w:val="CE209B98836612488ABD2995ED0F98A0"/>
    <w:rsid w:val="005E19CF"/>
  </w:style>
  <w:style w:type="paragraph" w:customStyle="1" w:styleId="E74AFD27FB18E644810DA33D7D255B85">
    <w:name w:val="E74AFD27FB18E644810DA33D7D255B85"/>
    <w:rsid w:val="005E19CF"/>
  </w:style>
  <w:style w:type="paragraph" w:customStyle="1" w:styleId="24C660F7962A594ABBC87F853FA90464">
    <w:name w:val="24C660F7962A594ABBC87F853FA90464"/>
    <w:rsid w:val="005E19CF"/>
  </w:style>
  <w:style w:type="paragraph" w:customStyle="1" w:styleId="5AB4A05CE67C124D823A808BC138B4AF">
    <w:name w:val="5AB4A05CE67C124D823A808BC138B4AF"/>
    <w:rsid w:val="005E19CF"/>
  </w:style>
  <w:style w:type="paragraph" w:customStyle="1" w:styleId="92C4738DF8748B42AC6292072225EEDC">
    <w:name w:val="92C4738DF8748B42AC6292072225EEDC"/>
    <w:rsid w:val="005E19CF"/>
  </w:style>
  <w:style w:type="paragraph" w:customStyle="1" w:styleId="5900C8FC3232A64F82FACBDF421A9C33">
    <w:name w:val="5900C8FC3232A64F82FACBDF421A9C33"/>
    <w:rsid w:val="005E19CF"/>
  </w:style>
  <w:style w:type="paragraph" w:customStyle="1" w:styleId="C92301CCE168174BACA98D587B73C356">
    <w:name w:val="C92301CCE168174BACA98D587B73C356"/>
    <w:rsid w:val="005E19CF"/>
  </w:style>
  <w:style w:type="paragraph" w:customStyle="1" w:styleId="719023D1D1EB6D4BA302D721007ACC9F">
    <w:name w:val="719023D1D1EB6D4BA302D721007ACC9F"/>
    <w:rsid w:val="005E19CF"/>
  </w:style>
  <w:style w:type="paragraph" w:customStyle="1" w:styleId="7A689BC11BF13D428EADEC275554FEB6">
    <w:name w:val="7A689BC11BF13D428EADEC275554FEB6"/>
    <w:rsid w:val="005E19CF"/>
  </w:style>
  <w:style w:type="paragraph" w:customStyle="1" w:styleId="8AF92922D6D3544D849B66E2756C9449">
    <w:name w:val="8AF92922D6D3544D849B66E2756C9449"/>
    <w:rsid w:val="005E19CF"/>
  </w:style>
  <w:style w:type="paragraph" w:customStyle="1" w:styleId="1B81A844E9E2294BB15AC61C26B8EC11">
    <w:name w:val="1B81A844E9E2294BB15AC61C26B8EC11"/>
    <w:rsid w:val="005E19CF"/>
  </w:style>
  <w:style w:type="paragraph" w:customStyle="1" w:styleId="A3985B51D0EE5B4A96652ABDFF828EC6">
    <w:name w:val="A3985B51D0EE5B4A96652ABDFF828EC6"/>
    <w:rsid w:val="005E19CF"/>
  </w:style>
  <w:style w:type="paragraph" w:customStyle="1" w:styleId="81934EBBC3BE034585F0CD883FB64B98">
    <w:name w:val="81934EBBC3BE034585F0CD883FB64B98"/>
    <w:rsid w:val="005E19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736568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2011-12-28T19:05:00+00:00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1404854</Value>
      <Value>1531179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TP102808063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3DB335B5-414B-471A-9372-AA6397200C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734344-EF32-4D1A-8487-837ED7C80C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69F9F1-2E60-4931-85B0-C29A8DD3BF7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TM02808064</Template>
  <TotalTime>62</TotalTime>
  <Pages>2</Pages>
  <Words>485</Words>
  <Characters>2766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manager resume (Elegant design)</vt:lpstr>
    </vt:vector>
  </TitlesOfParts>
  <Company>Microsoft Corporation</Company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manager resume (Elegant design)</dc:title>
  <dc:creator>Pema LAMA</dc:creator>
  <cp:lastModifiedBy/>
  <cp:revision>2</cp:revision>
  <cp:lastPrinted>2003-12-31T20:25:00Z</cp:lastPrinted>
  <dcterms:created xsi:type="dcterms:W3CDTF">2017-07-18T16:30:00Z</dcterms:created>
  <dcterms:modified xsi:type="dcterms:W3CDTF">2017-07-19T02:34:00Z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